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640" w:type="dxa"/>
        <w:tblInd w:w="102" w:type="dxa"/>
        <w:tblBorders>
          <w:bottom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  <w:gridCol w:w="419"/>
      </w:tblGrid>
      <w:tr w:rsidR="00FF2168" w14:paraId="15EF37F8" w14:textId="77777777" w:rsidTr="00FF2168">
        <w:trPr>
          <w:trHeight w:val="5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B70" w14:textId="77777777" w:rsidR="00FF2168" w:rsidRDefault="00FF2168">
            <w:pPr>
              <w:pStyle w:val="a"/>
              <w:wordWrap/>
              <w:jc w:val="center"/>
              <w:rPr>
                <w:rFonts w:ascii="SimSun" w:hAnsi="SimSun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Hlk477798311"/>
            <w:bookmarkEnd w:id="0"/>
            <w:r>
              <w:rPr>
                <w:rFonts w:ascii="SimSun" w:hAnsi="SimSun" w:hint="eastAsia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  <w:tr w:rsidR="00FF2168" w14:paraId="404D2CC8" w14:textId="77777777" w:rsidTr="00FF2168">
        <w:trPr>
          <w:gridAfter w:val="1"/>
          <w:wAfter w:w="419" w:type="dxa"/>
          <w:trHeight w:val="456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D760" w14:textId="32367A8B" w:rsidR="00FF2168" w:rsidRDefault="00FF2168">
            <w:pPr>
              <w:pStyle w:val="a"/>
              <w:wordWrap/>
              <w:jc w:val="center"/>
              <w:rPr>
                <w:b/>
                <w:sz w:val="40"/>
              </w:rPr>
            </w:pPr>
          </w:p>
        </w:tc>
      </w:tr>
    </w:tbl>
    <w:p w14:paraId="6BBBC341" w14:textId="77777777" w:rsidR="00FF2168" w:rsidRDefault="00FF2168" w:rsidP="00FF2168">
      <w:pPr>
        <w:pStyle w:val="a"/>
        <w:wordWrap/>
        <w:snapToGrid/>
        <w:jc w:val="center"/>
      </w:pPr>
      <w:r>
        <w:rPr>
          <w:noProof/>
          <w:lang w:eastAsia="ko-KR"/>
        </w:rPr>
        <w:drawing>
          <wp:inline distT="0" distB="0" distL="0" distR="0" wp14:anchorId="5943F1A1" wp14:editId="1E9996D7">
            <wp:extent cx="2752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336" w14:textId="77777777" w:rsidR="00FF2168" w:rsidRDefault="00FF2168" w:rsidP="00FF2168">
      <w:pPr>
        <w:pStyle w:val="a"/>
        <w:wordWrap/>
        <w:snapToGrid/>
        <w:jc w:val="center"/>
      </w:pPr>
    </w:p>
    <w:p w14:paraId="023C65FE" w14:textId="77777777" w:rsidR="00FF2168" w:rsidRDefault="00FF2168" w:rsidP="00FF2168">
      <w:pPr>
        <w:pStyle w:val="a"/>
        <w:wordWrap/>
        <w:snapToGrid/>
        <w:jc w:val="center"/>
      </w:pPr>
    </w:p>
    <w:tbl>
      <w:tblPr>
        <w:tblOverlap w:val="never"/>
        <w:tblW w:w="87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0"/>
        <w:gridCol w:w="4770"/>
      </w:tblGrid>
      <w:tr w:rsidR="00FF2168" w14:paraId="3346479E" w14:textId="77777777" w:rsidTr="00FF2168">
        <w:trPr>
          <w:trHeight w:val="5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7DAA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과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CC09" w14:textId="77777777" w:rsidR="00FF2168" w:rsidRDefault="00FF2168">
            <w:pPr>
              <w:pStyle w:val="a"/>
              <w:tabs>
                <w:tab w:val="left" w:pos="825"/>
              </w:tabs>
              <w:wordWrap/>
              <w:jc w:val="right"/>
              <w:rPr>
                <w:b/>
                <w:sz w:val="30"/>
                <w:lang w:eastAsia="ko-KR"/>
              </w:rPr>
            </w:pPr>
            <w:r>
              <w:rPr>
                <w:rFonts w:hint="eastAsia"/>
                <w:b/>
                <w:sz w:val="30"/>
                <w:lang w:eastAsia="ko-KR"/>
              </w:rPr>
              <w:t>전기전자정보시스템공학전공</w:t>
            </w:r>
          </w:p>
        </w:tc>
      </w:tr>
      <w:tr w:rsidR="00FF2168" w14:paraId="7E9F52DE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3C7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교수님  (Professor)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F8CA" w14:textId="457705B8" w:rsidR="00FF2168" w:rsidRDefault="00387912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 w:rsidRPr="00387912">
              <w:rPr>
                <w:rFonts w:hint="eastAsia"/>
                <w:b/>
                <w:sz w:val="30"/>
              </w:rPr>
              <w:t>KANG, HEE-JUN</w:t>
            </w:r>
            <w:r w:rsidR="00FF2168">
              <w:rPr>
                <w:rFonts w:hint="eastAsia"/>
                <w:b/>
                <w:sz w:val="30"/>
              </w:rPr>
              <w:t xml:space="preserve"> 교수님</w:t>
            </w:r>
          </w:p>
        </w:tc>
      </w:tr>
      <w:tr w:rsidR="00FF2168" w14:paraId="236B5268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07A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번 (Student ID)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F5C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20175308</w:t>
            </w:r>
          </w:p>
        </w:tc>
      </w:tr>
      <w:tr w:rsidR="00FF2168" w14:paraId="72648D2C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2C4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이  름 (Name)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0B174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La Phuong Ha</w:t>
            </w:r>
          </w:p>
        </w:tc>
      </w:tr>
      <w:tr w:rsidR="00FF2168" w14:paraId="00C04B9A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CF9E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제출일 (Times)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92FA" w14:textId="5389D7EE" w:rsidR="00FF2168" w:rsidRDefault="00E65BCF" w:rsidP="00B12114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</w:t>
            </w:r>
            <w:r w:rsidR="00B12114">
              <w:rPr>
                <w:b/>
                <w:sz w:val="30"/>
              </w:rPr>
              <w:t>90927</w:t>
            </w:r>
          </w:p>
        </w:tc>
      </w:tr>
    </w:tbl>
    <w:p w14:paraId="6C21110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4B985C8B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F231BA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70E9E49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57F32A6E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6AF9302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38A76D6C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0A1D9CD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D164DA1" w14:textId="77777777" w:rsidR="00FF2168" w:rsidRDefault="00FF2168" w:rsidP="00FF2168">
      <w:pPr>
        <w:pStyle w:val="a"/>
        <w:wordWrap/>
        <w:snapToGrid/>
        <w:ind w:left="-200"/>
        <w:jc w:val="center"/>
        <w:rPr>
          <w:sz w:val="40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53C786C" wp14:editId="7BE4713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1581785" cy="375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</w:rPr>
        <w:t xml:space="preserve"> </w:t>
      </w:r>
    </w:p>
    <w:p w14:paraId="4BACE07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22B4FC7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2A0616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DC4A925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C99C149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1990D58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7A1E4AD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8CE966B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86D4AFC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33E25D4B" w14:textId="6F6FE1FB" w:rsidR="00A27383" w:rsidRPr="008972BD" w:rsidRDefault="008972BD" w:rsidP="00965D17">
      <w:pPr>
        <w:pStyle w:val="Title"/>
        <w:rPr>
          <w:rFonts w:ascii="Times New Roman" w:hAnsi="Times New Roman" w:cs="Times New Roman"/>
          <w:sz w:val="28"/>
        </w:rPr>
      </w:pPr>
      <w:r w:rsidRPr="008972BD">
        <w:rPr>
          <w:rFonts w:ascii="Times New Roman" w:hAnsi="Times New Roman" w:cs="Times New Roman"/>
          <w:sz w:val="28"/>
        </w:rPr>
        <w:lastRenderedPageBreak/>
        <w:t>La P</w:t>
      </w:r>
      <w:r w:rsidR="00FF2168">
        <w:rPr>
          <w:rFonts w:ascii="Times New Roman" w:hAnsi="Times New Roman" w:cs="Times New Roman"/>
          <w:sz w:val="28"/>
        </w:rPr>
        <w:t>huong Ha – ID: 20175308 –</w:t>
      </w:r>
      <w:r w:rsidR="00F15E13">
        <w:rPr>
          <w:rFonts w:ascii="Times New Roman" w:hAnsi="Times New Roman" w:cs="Times New Roman"/>
          <w:sz w:val="28"/>
        </w:rPr>
        <w:t xml:space="preserve"> A</w:t>
      </w:r>
      <w:r w:rsidRPr="008972BD">
        <w:rPr>
          <w:rFonts w:ascii="Times New Roman" w:hAnsi="Times New Roman" w:cs="Times New Roman"/>
          <w:sz w:val="28"/>
        </w:rPr>
        <w:t>ssignment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404B38">
        <w:rPr>
          <w:rFonts w:ascii="Times New Roman" w:hAnsi="Times New Roman" w:cs="Times New Roman"/>
          <w:sz w:val="28"/>
        </w:rPr>
        <w:t>4</w:t>
      </w:r>
      <w:r w:rsidR="00ED3C36">
        <w:rPr>
          <w:rFonts w:ascii="Times New Roman" w:hAnsi="Times New Roman" w:cs="Times New Roman"/>
          <w:sz w:val="28"/>
        </w:rPr>
        <w:t>: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387912">
        <w:rPr>
          <w:rFonts w:ascii="Times New Roman" w:hAnsi="Times New Roman" w:cs="Times New Roman"/>
          <w:sz w:val="28"/>
        </w:rPr>
        <w:t>Robot Manipulators</w:t>
      </w:r>
      <w:r w:rsidR="000A2716">
        <w:rPr>
          <w:rFonts w:ascii="Times New Roman" w:hAnsi="Times New Roman" w:cs="Times New Roman"/>
          <w:sz w:val="28"/>
        </w:rPr>
        <w:t xml:space="preserve"> </w:t>
      </w:r>
    </w:p>
    <w:p w14:paraId="0E21E57C" w14:textId="77777777" w:rsidR="00BD4358" w:rsidRPr="00FF2168" w:rsidRDefault="008972BD" w:rsidP="00BD4358">
      <w:pPr>
        <w:rPr>
          <w:rFonts w:ascii="Times New Roman" w:hAnsi="Times New Roman" w:cs="Times New Roman"/>
          <w:color w:val="2A7B88" w:themeColor="accent1" w:themeShade="BF"/>
          <w:sz w:val="24"/>
          <w:szCs w:val="24"/>
          <w:u w:val="single"/>
        </w:rPr>
      </w:pPr>
      <w:r w:rsidRPr="008972BD">
        <w:rPr>
          <w:rFonts w:ascii="Times New Roman" w:hAnsi="Times New Roman" w:cs="Times New Roman"/>
          <w:sz w:val="24"/>
          <w:szCs w:val="24"/>
        </w:rPr>
        <w:t>ECCL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Pr="008972BD">
        <w:rPr>
          <w:rFonts w:ascii="Times New Roman" w:hAnsi="Times New Roman" w:cs="Times New Roman"/>
          <w:sz w:val="24"/>
          <w:szCs w:val="24"/>
        </w:rPr>
        <w:t>#7-429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11FA3" w:rsidRPr="00FA3E25">
          <w:rPr>
            <w:rStyle w:val="Hyperlink"/>
            <w:rFonts w:ascii="Times New Roman" w:hAnsi="Times New Roman" w:cs="Times New Roman"/>
            <w:sz w:val="24"/>
            <w:szCs w:val="24"/>
          </w:rPr>
          <w:t>laphuongha@gmail.com</w:t>
        </w:r>
      </w:hyperlink>
    </w:p>
    <w:p w14:paraId="456D745A" w14:textId="77777777" w:rsidR="00D5409E" w:rsidRPr="00D5409E" w:rsidRDefault="00D5409E" w:rsidP="00FF216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409E">
        <w:rPr>
          <w:rFonts w:ascii="Times New Roman" w:hAnsi="Times New Roman" w:cs="Times New Roman"/>
          <w:sz w:val="26"/>
          <w:szCs w:val="26"/>
        </w:rPr>
        <w:tab/>
      </w:r>
    </w:p>
    <w:p w14:paraId="208C7ACE" w14:textId="484FF71E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794FA6F" w14:textId="5AD2E2B1" w:rsidR="00404B38" w:rsidRPr="00404B38" w:rsidRDefault="00404B38" w:rsidP="00404B38">
      <w:pPr>
        <w:pStyle w:val="ListParagraph"/>
        <w:numPr>
          <w:ilvl w:val="0"/>
          <w:numId w:val="22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t>Show the posture of the object at each second to 5s</w:t>
      </w:r>
    </w:p>
    <w:p w14:paraId="4E33760C" w14:textId="4DD02458" w:rsidR="00EE6C85" w:rsidRPr="00404B38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t xml:space="preserve">We have: </w:t>
      </w:r>
      <w:r w:rsidRPr="00404B38">
        <w:rPr>
          <w:rFonts w:ascii="Times New Roman" w:hAnsi="Times New Roman" w:cs="Times New Roman"/>
          <w:position w:val="-50"/>
          <w:sz w:val="26"/>
          <w:szCs w:val="26"/>
        </w:rPr>
        <w:object w:dxaOrig="3680" w:dyaOrig="1120" w14:anchorId="38E93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.75pt;height:56.25pt" o:ole="">
            <v:imagedata r:id="rId10" o:title=""/>
          </v:shape>
          <o:OLEObject Type="Embed" ProgID="Equation.DSMT4" ShapeID="_x0000_i1027" DrawAspect="Content" ObjectID="_1634497719" r:id="rId11"/>
        </w:object>
      </w:r>
      <w:r w:rsidRPr="00404B38">
        <w:rPr>
          <w:rFonts w:ascii="Times New Roman" w:hAnsi="Times New Roman" w:cs="Times New Roman"/>
          <w:sz w:val="26"/>
          <w:szCs w:val="26"/>
        </w:rPr>
        <w:t xml:space="preserve"> with </w:t>
      </w:r>
      <w:r w:rsidRPr="00404B38">
        <w:rPr>
          <w:rFonts w:ascii="Times New Roman" w:hAnsi="Times New Roman" w:cs="Times New Roman"/>
          <w:position w:val="-48"/>
          <w:sz w:val="26"/>
          <w:szCs w:val="26"/>
        </w:rPr>
        <w:object w:dxaOrig="3260" w:dyaOrig="1080" w14:anchorId="0891CFBA">
          <v:shape id="_x0000_i1028" type="#_x0000_t75" style="width:163.5pt;height:54pt" o:ole="">
            <v:imagedata r:id="rId12" o:title=""/>
          </v:shape>
          <o:OLEObject Type="Embed" ProgID="Equation.DSMT4" ShapeID="_x0000_i1028" DrawAspect="Content" ObjectID="_1634497720" r:id="rId13"/>
        </w:object>
      </w:r>
    </w:p>
    <w:p w14:paraId="3F69FD41" w14:textId="1B5E3451" w:rsidR="00404B38" w:rsidRPr="00404B38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t xml:space="preserve">Hence, the position of cube at the time (t+1) is calculated by: </w:t>
      </w:r>
      <w:r w:rsidRPr="00404B38">
        <w:rPr>
          <w:rFonts w:ascii="Times New Roman" w:hAnsi="Times New Roman" w:cs="Times New Roman"/>
          <w:position w:val="-48"/>
          <w:sz w:val="26"/>
          <w:szCs w:val="26"/>
        </w:rPr>
        <w:object w:dxaOrig="2799" w:dyaOrig="1080" w14:anchorId="6025762F">
          <v:shape id="_x0000_i1031" type="#_x0000_t75" style="width:139.5pt;height:54pt" o:ole="">
            <v:imagedata r:id="rId14" o:title=""/>
          </v:shape>
          <o:OLEObject Type="Embed" ProgID="Equation.DSMT4" ShapeID="_x0000_i1031" DrawAspect="Content" ObjectID="_1634497721" r:id="rId15"/>
        </w:object>
      </w:r>
    </w:p>
    <w:p w14:paraId="0BD25BB8" w14:textId="53B23FC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Matlab code:</w:t>
      </w:r>
    </w:p>
    <w:p w14:paraId="3A2D44AC" w14:textId="46DC648D" w:rsidR="00EE6C85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7AC6" wp14:editId="0E8CFB24">
                <wp:simplePos x="0" y="0"/>
                <wp:positionH relativeFrom="margin">
                  <wp:align>left</wp:align>
                </wp:positionH>
                <wp:positionV relativeFrom="paragraph">
                  <wp:posOffset>119354</wp:posOffset>
                </wp:positionV>
                <wp:extent cx="6187044" cy="6239865"/>
                <wp:effectExtent l="0" t="0" r="2349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6239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7EBA6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0:1:5;   </w:t>
                            </w:r>
                          </w:p>
                          <w:p w14:paraId="63D7FD1E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delta = 1;</w:t>
                            </w:r>
                          </w:p>
                          <w:p w14:paraId="7016627A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%Alpha</w:t>
                            </w:r>
                          </w:p>
                          <w:p w14:paraId="25CCE8D2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%Beta</w:t>
                            </w:r>
                          </w:p>
                          <w:p w14:paraId="410C7590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%Gamma</w:t>
                            </w:r>
                          </w:p>
                          <w:p w14:paraId="1606F4C6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E91324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a_dot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%Velocity of Alpha </w:t>
                            </w:r>
                          </w:p>
                          <w:p w14:paraId="3F90234C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b_dot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%Velocity of Beta</w:t>
                            </w:r>
                          </w:p>
                          <w:p w14:paraId="17A6DE92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g_dot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1,6);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%Velocity of Gamma</w:t>
                            </w:r>
                          </w:p>
                          <w:p w14:paraId="77B55736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DF9A19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w_x = 0.01*sin(t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%Gyroscope at x coordinate</w:t>
                            </w:r>
                          </w:p>
                          <w:p w14:paraId="57275EB6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w_y = 0.01*sin(2*t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%Gyroscope at y coordinate</w:t>
                            </w:r>
                          </w:p>
                          <w:p w14:paraId="1C695DB7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w_z = 0.1*cos(t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%Gyroscope at z coordinate</w:t>
                            </w:r>
                          </w:p>
                          <w:p w14:paraId="113CE7B0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90F2DF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data of Gyroscopes</w:t>
                            </w:r>
                          </w:p>
                          <w:p w14:paraId="1BC24E19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1,1) = 10*3.14/180;     </w:t>
                            </w:r>
                          </w:p>
                          <w:p w14:paraId="083ADCF1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1,1) = 10*3.14/180;</w:t>
                            </w:r>
                          </w:p>
                          <w:p w14:paraId="553AC472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1,1) = 10*3.14/180;</w:t>
                            </w:r>
                          </w:p>
                          <w:p w14:paraId="4A8F1A69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F5158B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1:5</w:t>
                            </w:r>
                          </w:p>
                          <w:p w14:paraId="4B4868CF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E = [   0, -sin(a(i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cos(a(i))*sin(b(i));</w:t>
                            </w:r>
                          </w:p>
                          <w:p w14:paraId="33E9BC05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0, cos(a(i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, sin(a(i))*sin(b(i));</w:t>
                            </w:r>
                          </w:p>
                          <w:p w14:paraId="28DED818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1, 0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cos(b(i))];</w:t>
                            </w:r>
                          </w:p>
                          <w:p w14:paraId="0814E71D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4F30792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G1 = [w_x(i); w_y(i); w_z(i)];</w:t>
                            </w:r>
                          </w:p>
                          <w:p w14:paraId="1A76432F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FC1F11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G2 = inv(E)*G1;</w:t>
                            </w:r>
                          </w:p>
                          <w:p w14:paraId="7440A378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a_dot(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G2(1,1);</w:t>
                            </w:r>
                          </w:p>
                          <w:p w14:paraId="6ECC19B1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b_dot(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G2(2,1);</w:t>
                            </w:r>
                          </w:p>
                          <w:p w14:paraId="2702991B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g_dot(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G2(3,1);</w:t>
                            </w:r>
                          </w:p>
                          <w:p w14:paraId="29B879C0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238588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%Position of cube at t+1</w:t>
                            </w:r>
                          </w:p>
                          <w:p w14:paraId="5EC67085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 = a(1,i) + delta*a_dot(1,i);</w:t>
                            </w:r>
                          </w:p>
                          <w:p w14:paraId="7DD78E68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b(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 = b(1,i) + delta*b_dot(1,i);</w:t>
                            </w:r>
                          </w:p>
                          <w:p w14:paraId="517F21CB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 = g(1,i) + delta*g_dot(1,i);</w:t>
                            </w:r>
                          </w:p>
                          <w:p w14:paraId="154045E3" w14:textId="31227FA3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3876A95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DC5C079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a=a*180/3.14</w:t>
                            </w:r>
                          </w:p>
                          <w:p w14:paraId="0675C5D7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b=b*180/3.14</w:t>
                            </w:r>
                          </w:p>
                          <w:p w14:paraId="6F338173" w14:textId="77777777" w:rsidR="00404B38" w:rsidRDefault="00404B38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g=g*180/3.14</w:t>
                            </w:r>
                          </w:p>
                          <w:p w14:paraId="0ED55AC4" w14:textId="481A89B9" w:rsidR="004F03DF" w:rsidRDefault="004F03DF" w:rsidP="00404B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A07CA86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B86957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00DADD3" w14:textId="77777777" w:rsidR="00EE6C85" w:rsidRDefault="00EE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7A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4pt;width:487.15pt;height:491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" fillcolor="#f2f2f2 [3052]" strokeweight=".5pt">
                <v:textbox>
                  <w:txbxContent>
                    <w:p w14:paraId="0DB7EBA6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 = 0:1:5;   </w:t>
                      </w:r>
                    </w:p>
                    <w:p w14:paraId="63D7FD1E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delta = 1;</w:t>
                      </w:r>
                    </w:p>
                    <w:p w14:paraId="7016627A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%Alpha</w:t>
                      </w:r>
                    </w:p>
                    <w:p w14:paraId="25CCE8D2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%Beta</w:t>
                      </w:r>
                    </w:p>
                    <w:p w14:paraId="410C7590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%Gamma</w:t>
                      </w:r>
                    </w:p>
                    <w:p w14:paraId="1606F4C6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E91324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a_dot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%Velocity of Alpha </w:t>
                      </w:r>
                    </w:p>
                    <w:p w14:paraId="3F90234C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b_dot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%Velocity of Beta</w:t>
                      </w:r>
                    </w:p>
                    <w:p w14:paraId="17A6DE92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g_dot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1,6);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%Velocity of Gamma</w:t>
                      </w:r>
                    </w:p>
                    <w:p w14:paraId="77B55736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DF9A19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w_x = 0.01*sin(t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%Gyroscope at x coordinate</w:t>
                      </w:r>
                    </w:p>
                    <w:p w14:paraId="57275EB6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w_y = 0.01*sin(2*t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%Gyroscope at y coordinate</w:t>
                      </w:r>
                    </w:p>
                    <w:p w14:paraId="1C695DB7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w_z = 0.1*cos(t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%Gyroscope at z coordinate</w:t>
                      </w:r>
                    </w:p>
                    <w:p w14:paraId="113CE7B0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90F2DF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data of Gyroscopes</w:t>
                      </w:r>
                    </w:p>
                    <w:p w14:paraId="1BC24E19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1,1) = 10*3.14/180;     </w:t>
                      </w:r>
                    </w:p>
                    <w:p w14:paraId="083ADCF1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1,1) = 10*3.14/180;</w:t>
                      </w:r>
                    </w:p>
                    <w:p w14:paraId="553AC472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1,1) = 10*3.14/180;</w:t>
                      </w:r>
                    </w:p>
                    <w:p w14:paraId="4A8F1A69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F5158B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= 1:5</w:t>
                      </w:r>
                    </w:p>
                    <w:p w14:paraId="4B4868CF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E = [   0, -sin(a(i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cos(a(i))*sin(b(i));</w:t>
                      </w:r>
                    </w:p>
                    <w:p w14:paraId="33E9BC05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0, cos(a(i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, sin(a(i))*sin(b(i));</w:t>
                      </w:r>
                    </w:p>
                    <w:p w14:paraId="28DED818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1, 0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cos(b(i))];</w:t>
                      </w:r>
                    </w:p>
                    <w:p w14:paraId="0814E71D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4F30792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G1 = [w_x(i); w_y(i); w_z(i)];</w:t>
                      </w:r>
                    </w:p>
                    <w:p w14:paraId="1A76432F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FC1F11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G2 = inv(E)*G1;</w:t>
                      </w:r>
                    </w:p>
                    <w:p w14:paraId="7440A378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a_dot(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= G2(1,1);</w:t>
                      </w:r>
                    </w:p>
                    <w:p w14:paraId="6ECC19B1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b_dot(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= G2(2,1);</w:t>
                      </w:r>
                    </w:p>
                    <w:p w14:paraId="2702991B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g_dot(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= G2(3,1);</w:t>
                      </w:r>
                    </w:p>
                    <w:p w14:paraId="29B879C0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238588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%Position of cube at t+1</w:t>
                      </w:r>
                    </w:p>
                    <w:p w14:paraId="5EC67085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 = a(1,i) + delta*a_dot(1,i);</w:t>
                      </w:r>
                    </w:p>
                    <w:p w14:paraId="7DD78E68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b(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 = b(1,i) + delta*b_dot(1,i);</w:t>
                      </w:r>
                    </w:p>
                    <w:p w14:paraId="517F21CB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 = g(1,i) + delta*g_dot(1,i);</w:t>
                      </w:r>
                    </w:p>
                    <w:p w14:paraId="154045E3" w14:textId="31227FA3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3876A95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DC5C079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a=a*180/3.14</w:t>
                      </w:r>
                    </w:p>
                    <w:p w14:paraId="0675C5D7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b=b*180/3.14</w:t>
                      </w:r>
                    </w:p>
                    <w:p w14:paraId="6F338173" w14:textId="77777777" w:rsidR="00404B38" w:rsidRDefault="00404B38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g=g*180/3.14</w:t>
                      </w:r>
                    </w:p>
                    <w:p w14:paraId="0ED55AC4" w14:textId="481A89B9" w:rsidR="004F03DF" w:rsidRDefault="004F03DF" w:rsidP="00404B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A07CA86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B86957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00DADD3" w14:textId="77777777" w:rsidR="00EE6C85" w:rsidRDefault="00EE6C85"/>
                  </w:txbxContent>
                </v:textbox>
                <w10:wrap anchorx="margin"/>
              </v:shape>
            </w:pict>
          </mc:Fallback>
        </mc:AlternateContent>
      </w:r>
    </w:p>
    <w:p w14:paraId="5E9053A2" w14:textId="61E5521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8BB0FF" w14:textId="4B1202A6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FC763F" w14:textId="4C50FD7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19A3DD" w14:textId="24B02E0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E1923D" w14:textId="09B3F8A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56742F" w14:textId="07B4094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52A09" w14:textId="2CBA600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03C930" w14:textId="7D49F09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9F5C2C" w14:textId="349FC7F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C65F16" w14:textId="053AB679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6ED97" w14:textId="45858515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4F5E8E" w14:textId="35EB44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1168A" w14:textId="138A74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93720A" w14:textId="508AB68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888100" w14:textId="764E6D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973857" w14:textId="77777777" w:rsidR="00351F20" w:rsidRDefault="00351F20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A82E342" w14:textId="74438BEE" w:rsidR="00853CFD" w:rsidRPr="00853CFD" w:rsidRDefault="00853CFD" w:rsidP="00853CFD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D3E748" w14:textId="51613FF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D829135" w14:textId="1509945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8CB1A3" w14:textId="4F87807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C597084" w14:textId="3AA920F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628C8F" w14:textId="7FA93441" w:rsidR="00853CFD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output of Matlab:</w:t>
      </w:r>
    </w:p>
    <w:p w14:paraId="19469CCC" w14:textId="6D260AE8" w:rsidR="00404B38" w:rsidRDefault="00404B38" w:rsidP="00404B38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57BC7D" wp14:editId="6CE6CBD1">
            <wp:extent cx="5096586" cy="23815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B64" w14:textId="6683C75C" w:rsidR="00404B38" w:rsidRDefault="00404B38" w:rsidP="00404B3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883F5AD" w14:textId="159EED79" w:rsidR="001A56D5" w:rsidRDefault="001A56D5" w:rsidP="00404B3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A6763" wp14:editId="3CA3B921">
                <wp:simplePos x="0" y="0"/>
                <wp:positionH relativeFrom="margin">
                  <wp:align>left</wp:align>
                </wp:positionH>
                <wp:positionV relativeFrom="paragraph">
                  <wp:posOffset>286614</wp:posOffset>
                </wp:positionV>
                <wp:extent cx="6186805" cy="6269126"/>
                <wp:effectExtent l="0" t="0" r="2349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805" cy="6269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4DD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cubic, 4 face around</w:t>
                            </w:r>
                          </w:p>
                          <w:p w14:paraId="2157C16B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= [0 0 0 0 0 1; 1 0 1 1 1 1; 1 0 1 1 1 1; 0 0 0 0 0 1];</w:t>
                            </w:r>
                          </w:p>
                          <w:p w14:paraId="3EA3E303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 = [0 0 0 0 1 0; 0 1 0 0 1 1; 0 1 1 1 1 1; 0 0 1 1 1 0];</w:t>
                            </w:r>
                          </w:p>
                          <w:p w14:paraId="3048CC52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 = [0 0 1 0 0 0; 0 0 1 0 0 0; 1 1 1 0 1 1; 1 1 1 0 1 1];</w:t>
                            </w:r>
                          </w:p>
                          <w:p w14:paraId="73D344A5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FD6C8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xc=0; yc=0; zc=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0;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coordinated of the center</w:t>
                            </w:r>
                          </w:p>
                          <w:p w14:paraId="3738160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10;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cube size (length of an edge)</w:t>
                            </w:r>
                          </w:p>
                          <w:p w14:paraId="7DB21F32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alpha=0.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8;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transparency (max=1=opaque)</w:t>
                            </w:r>
                          </w:p>
                          <w:p w14:paraId="3563CFC1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25EC1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%Draw the cubic at the initial</w:t>
                            </w:r>
                          </w:p>
                          <w:p w14:paraId="36DE108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 = L*(X-0.5) + xc;</w:t>
                            </w:r>
                          </w:p>
                          <w:p w14:paraId="002E0343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 = L*(Y-0.5) + yc;</w:t>
                            </w:r>
                          </w:p>
                          <w:p w14:paraId="003FD57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Z = L*(Z-0.5) + zc;  </w:t>
                            </w:r>
                          </w:p>
                          <w:p w14:paraId="2BEE067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 [0 0.5 0.8 0.2 0.3 1.2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color spec.</w:t>
                            </w:r>
                          </w:p>
                          <w:p w14:paraId="6579B95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9C8EBE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C0FE20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%Draw init</w:t>
                            </w:r>
                          </w:p>
                          <w:p w14:paraId="085EF4D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3,2,1);</w:t>
                            </w:r>
                          </w:p>
                          <w:p w14:paraId="3DE3D544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fill3(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,Z,C,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,alpha);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draw cube</w:t>
                            </w:r>
                          </w:p>
                          <w:p w14:paraId="6879608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axis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78F82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D5CE1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[-10 10 -10 10]);</w:t>
                            </w:r>
                          </w:p>
                          <w:p w14:paraId="7F4FDF81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AZ=-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20;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azimuth</w:t>
                            </w:r>
                          </w:p>
                          <w:p w14:paraId="363E5CF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EL=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25;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elevation</w:t>
                            </w:r>
                          </w:p>
                          <w:p w14:paraId="11802D72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view(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AZ,EL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orientation of the axes  </w:t>
                            </w:r>
                          </w:p>
                          <w:p w14:paraId="7D5C221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95991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FBAA3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%Draw the cubic by the times</w:t>
                            </w:r>
                          </w:p>
                          <w:p w14:paraId="6C47D58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j=1:5</w:t>
                            </w:r>
                          </w:p>
                          <w:p w14:paraId="1AD7A5D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%Rotation Euler Matrix by ZYX </w:t>
                            </w:r>
                          </w:p>
                          <w:p w14:paraId="5E01DE14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a11 = cos(a(j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cos(b(j));</w:t>
                            </w:r>
                          </w:p>
                          <w:p w14:paraId="08B18F3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a21 = sin(a(j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cos(b(j));</w:t>
                            </w:r>
                          </w:p>
                          <w:p w14:paraId="1ED004AD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a31 = -sin(b(j));</w:t>
                            </w:r>
                          </w:p>
                          <w:p w14:paraId="2D503691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4A2AB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a12 = cos(a(j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sin(b(j))*sin(g(j)) - sin(a(j))*cos(g(j));</w:t>
                            </w:r>
                          </w:p>
                          <w:p w14:paraId="2D55D114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a22 = sin(a(j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sin(b(j))*sin(g(j)) + cos(a(j))*cos(g(j));</w:t>
                            </w:r>
                          </w:p>
                          <w:p w14:paraId="5042A60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a32 = cos(b(j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sin(g(j));</w:t>
                            </w:r>
                          </w:p>
                          <w:p w14:paraId="27E882D5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EFFDD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a13 = cos(a(j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sin(b(j))*cos(g(j))+sin(a(j))*sin(g(j));</w:t>
                            </w:r>
                          </w:p>
                          <w:p w14:paraId="1AEB1B5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a23 = sin(a(j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sin(b(j))*cos(g(j))-cos(a(j))*sin(g(j));</w:t>
                            </w:r>
                          </w:p>
                          <w:p w14:paraId="4884D5C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a33 = cos(b(j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cos(g(j));</w:t>
                            </w:r>
                          </w:p>
                          <w:p w14:paraId="2B0B540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A40EC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 = [a11, a12, a13; a21, a22, a23; a31, a32, a33];</w:t>
                            </w:r>
                          </w:p>
                          <w:p w14:paraId="6CD7A78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42F1F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i=1:4</w:t>
                            </w:r>
                          </w:p>
                          <w:p w14:paraId="2B483C7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XYZ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X(i,:); Y(i,:); Z(i,:)];</w:t>
                            </w:r>
                          </w:p>
                          <w:p w14:paraId="0D443E2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VXYZ=K*XYZ;</w:t>
                            </w:r>
                          </w:p>
                          <w:p w14:paraId="0E113C5B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i,:)=VXYZ(1,:);</w:t>
                            </w:r>
                          </w:p>
                          <w:p w14:paraId="46452EE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i,:)=VXYZ(2,:);</w:t>
                            </w:r>
                          </w:p>
                          <w:p w14:paraId="6724FE1A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i,:)=VXYZ(3,:);</w:t>
                            </w:r>
                          </w:p>
                          <w:p w14:paraId="11350F6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B9CA1B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F56F6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%Draw state j</w:t>
                            </w:r>
                          </w:p>
                          <w:p w14:paraId="1CC0A96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subplot(3,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2,j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262F911D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fill3(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,Z,C,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,alpha);    </w:t>
                            </w:r>
                          </w:p>
                          <w:p w14:paraId="09DED4F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axis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9CA98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[-10 10 -10 10]);</w:t>
                            </w:r>
                          </w:p>
                          <w:p w14:paraId="49205072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BB0C4A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AZ=-20;         </w:t>
                            </w:r>
                          </w:p>
                          <w:p w14:paraId="5DD35BC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EL=25;          </w:t>
                            </w:r>
                          </w:p>
                          <w:p w14:paraId="1074ECE3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view(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AZ,EL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</w:t>
                            </w:r>
                          </w:p>
                          <w:p w14:paraId="70B0832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A43BF8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D9D79FA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5D405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99B4D1A" w14:textId="77777777" w:rsidR="001A56D5" w:rsidRDefault="001A56D5" w:rsidP="001A5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6763" id="Text Box 7" o:spid="_x0000_s1027" type="#_x0000_t202" style="position:absolute;margin-left:0;margin-top:22.55pt;width:487.15pt;height:493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" fillcolor="#f2f2f2 [3052]" strokeweight=".5pt">
                <v:textbox>
                  <w:txbxContent>
                    <w:p w14:paraId="11CA84DD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cubic, 4 face around</w:t>
                      </w:r>
                    </w:p>
                    <w:p w14:paraId="2157C16B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= [0 0 0 0 0 1; 1 0 1 1 1 1; 1 0 1 1 1 1; 0 0 0 0 0 1];</w:t>
                      </w:r>
                    </w:p>
                    <w:p w14:paraId="3EA3E303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 = [0 0 0 0 1 0; 0 1 0 0 1 1; 0 1 1 1 1 1; 0 0 1 1 1 0];</w:t>
                      </w:r>
                    </w:p>
                    <w:p w14:paraId="3048CC52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 = [0 0 1 0 0 0; 0 0 1 0 0 0; 1 1 1 0 1 1; 1 1 1 0 1 1];</w:t>
                      </w:r>
                    </w:p>
                    <w:p w14:paraId="73D344A5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FD6C8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xc=0; yc=0; zc=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0;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coordinated of the center</w:t>
                      </w:r>
                    </w:p>
                    <w:p w14:paraId="3738160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10;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cube size (length of an edge)</w:t>
                      </w:r>
                    </w:p>
                    <w:p w14:paraId="7DB21F32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alpha=0.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8;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transparency (max=1=opaque)</w:t>
                      </w:r>
                    </w:p>
                    <w:p w14:paraId="3563CFC1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25EC1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%Draw the cubic at the initial</w:t>
                      </w:r>
                    </w:p>
                    <w:p w14:paraId="36DE108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 = L*(X-0.5) + xc;</w:t>
                      </w:r>
                    </w:p>
                    <w:p w14:paraId="002E0343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 = L*(Y-0.5) + yc;</w:t>
                      </w:r>
                    </w:p>
                    <w:p w14:paraId="003FD57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Z = L*(Z-0.5) + zc;  </w:t>
                      </w:r>
                    </w:p>
                    <w:p w14:paraId="2BEE067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 [0 0.5 0.8 0.2 0.3 1.2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color spec.</w:t>
                      </w:r>
                    </w:p>
                    <w:p w14:paraId="6579B95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9C8EBE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C0FE20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%Draw init</w:t>
                      </w:r>
                    </w:p>
                    <w:p w14:paraId="085EF4D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3,2,1);</w:t>
                      </w:r>
                    </w:p>
                    <w:p w14:paraId="3DE3D544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fill3(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,Z,C,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,alpha);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draw cube</w:t>
                      </w:r>
                    </w:p>
                    <w:p w14:paraId="6879608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axis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equal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378F82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2D5CE1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[-10 10 -10 10]);</w:t>
                      </w:r>
                    </w:p>
                    <w:p w14:paraId="7F4FDF81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AZ=-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20;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azimuth</w:t>
                      </w:r>
                    </w:p>
                    <w:p w14:paraId="363E5CF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EL=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25;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elevation</w:t>
                      </w:r>
                    </w:p>
                    <w:p w14:paraId="11802D72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view(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AZ,EL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orientation of the axes  </w:t>
                      </w:r>
                    </w:p>
                    <w:p w14:paraId="7D5C221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95991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FBAA3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%Draw the cubic by the times</w:t>
                      </w:r>
                    </w:p>
                    <w:p w14:paraId="6C47D58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j=1:5</w:t>
                      </w:r>
                    </w:p>
                    <w:p w14:paraId="1AD7A5D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%Rotation Euler Matrix by ZYX </w:t>
                      </w:r>
                    </w:p>
                    <w:p w14:paraId="5E01DE14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a11 = cos(a(j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cos(b(j));</w:t>
                      </w:r>
                    </w:p>
                    <w:p w14:paraId="08B18F3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a21 = sin(a(j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cos(b(j));</w:t>
                      </w:r>
                    </w:p>
                    <w:p w14:paraId="1ED004AD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a31 = -sin(b(j));</w:t>
                      </w:r>
                    </w:p>
                    <w:p w14:paraId="2D503691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4A2AB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a12 = cos(a(j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sin(b(j))*sin(g(j)) - sin(a(j))*cos(g(j));</w:t>
                      </w:r>
                    </w:p>
                    <w:p w14:paraId="2D55D114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a22 = sin(a(j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sin(b(j))*sin(g(j)) + cos(a(j))*cos(g(j));</w:t>
                      </w:r>
                    </w:p>
                    <w:p w14:paraId="5042A60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a32 = cos(b(j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sin(g(j));</w:t>
                      </w:r>
                    </w:p>
                    <w:p w14:paraId="27E882D5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EFFDD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a13 = cos(a(j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sin(b(j))*cos(g(j))+sin(a(j))*sin(g(j));</w:t>
                      </w:r>
                    </w:p>
                    <w:p w14:paraId="1AEB1B5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a23 = sin(a(j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sin(b(j))*cos(g(j))-cos(a(j))*sin(g(j));</w:t>
                      </w:r>
                    </w:p>
                    <w:p w14:paraId="4884D5C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a33 = cos(b(j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cos(g(j));</w:t>
                      </w:r>
                    </w:p>
                    <w:p w14:paraId="2B0B540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A40EC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 = [a11, a12, a13; a21, a22, a23; a31, a32, a33];</w:t>
                      </w:r>
                    </w:p>
                    <w:p w14:paraId="6CD7A78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42F1F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i=1:4</w:t>
                      </w:r>
                    </w:p>
                    <w:p w14:paraId="2B483C7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XYZ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X(i,:); Y(i,:); Z(i,:)];</w:t>
                      </w:r>
                    </w:p>
                    <w:p w14:paraId="0D443E2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VXYZ=K*XYZ;</w:t>
                      </w:r>
                    </w:p>
                    <w:p w14:paraId="0E113C5B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i,:)=VXYZ(1,:);</w:t>
                      </w:r>
                    </w:p>
                    <w:p w14:paraId="46452EE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i,:)=VXYZ(2,:);</w:t>
                      </w:r>
                    </w:p>
                    <w:p w14:paraId="6724FE1A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i,:)=VXYZ(3,:);</w:t>
                      </w:r>
                    </w:p>
                    <w:p w14:paraId="11350F6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B9CA1B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F56F6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%Draw state j</w:t>
                      </w:r>
                    </w:p>
                    <w:p w14:paraId="1CC0A96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subplot(3,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2,j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262F911D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fill3(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,Z,C,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,alpha);    </w:t>
                      </w:r>
                    </w:p>
                    <w:p w14:paraId="09DED4F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axis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equal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9CA98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[-10 10 -10 10]);</w:t>
                      </w:r>
                    </w:p>
                    <w:p w14:paraId="49205072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BB0C4A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AZ=-20;         </w:t>
                      </w:r>
                    </w:p>
                    <w:p w14:paraId="5DD35BC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EL=25;          </w:t>
                      </w:r>
                    </w:p>
                    <w:p w14:paraId="1074ECE3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view(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AZ,EL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</w:t>
                      </w:r>
                    </w:p>
                    <w:p w14:paraId="70B0832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A43BF8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D9D79FA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5D405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99B4D1A" w14:textId="77777777" w:rsidR="001A56D5" w:rsidRDefault="001A56D5" w:rsidP="001A56D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To demontrate the movement of the cube, a Matlab code is run:</w:t>
      </w:r>
    </w:p>
    <w:p w14:paraId="5455BAAC" w14:textId="12A9C2B2" w:rsidR="001A56D5" w:rsidRDefault="001A56D5" w:rsidP="00404B3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E1B275" w14:textId="75880A8B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0960BE" w14:textId="25D148B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8E07444" w14:textId="05D94D5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C78C703" w14:textId="4077B81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DD7FA7" w14:textId="0B76FFD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418A3C" w14:textId="4061034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C88334" w14:textId="7B5E40B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E6DDF0" w14:textId="58DD3872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9CB5BB6" w14:textId="498A16FB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A0680F" w14:textId="11C4EF3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1A4D80" w14:textId="4B1C01A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77B7C3" w14:textId="67D17CB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AAB7B1C" w14:textId="4F9EC53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900222D" w14:textId="352BDA5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64D63C" w14:textId="2D7B9B55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A02D621" w14:textId="59DDB06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C5B93C" w14:textId="44600DC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FCB8F3" w14:textId="01500438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BE85D3" w14:textId="2920D34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57530A" w14:textId="1019A291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7E58F0" w14:textId="0426B4E0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F5A601" w14:textId="469F68F4" w:rsidR="00853CFD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2B95" wp14:editId="04F8CADC">
                <wp:simplePos x="0" y="0"/>
                <wp:positionH relativeFrom="margin">
                  <wp:align>left</wp:align>
                </wp:positionH>
                <wp:positionV relativeFrom="paragraph">
                  <wp:posOffset>3658</wp:posOffset>
                </wp:positionV>
                <wp:extent cx="6186805" cy="3299155"/>
                <wp:effectExtent l="0" t="0" r="2349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805" cy="3299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22676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K = [a11, a12, a13; a21, a22, a23; a31, a32, a33];</w:t>
                            </w:r>
                          </w:p>
                          <w:p w14:paraId="548A4685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04B5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i=1:4</w:t>
                            </w:r>
                          </w:p>
                          <w:p w14:paraId="0717E99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XYZ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X(i,:); Y(i,:); Z(i,:)];</w:t>
                            </w:r>
                          </w:p>
                          <w:p w14:paraId="3B69A957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VXYZ=K*XYZ;</w:t>
                            </w:r>
                          </w:p>
                          <w:p w14:paraId="5F9233C3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i,:)=VXYZ(1,:);</w:t>
                            </w:r>
                          </w:p>
                          <w:p w14:paraId="06D8B2C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i,:)=VXYZ(2,:);</w:t>
                            </w:r>
                          </w:p>
                          <w:p w14:paraId="424F6E8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i,:)=VXYZ(3,:);</w:t>
                            </w:r>
                          </w:p>
                          <w:p w14:paraId="7C513DDC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3BF1FED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389C70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%Draw state j</w:t>
                            </w:r>
                          </w:p>
                          <w:p w14:paraId="24D6709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subplot(3,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2,j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51AB47D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fill3(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,Z,C,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'FaceAlpha'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,alpha);    </w:t>
                            </w:r>
                          </w:p>
                          <w:p w14:paraId="32F1141F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axis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9DC87E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axis(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[-10 10 -10 10]);</w:t>
                            </w:r>
                          </w:p>
                          <w:p w14:paraId="712184CE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F0B66B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AZ=-20;         </w:t>
                            </w:r>
                          </w:p>
                          <w:p w14:paraId="0692E9C9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EL=25;          </w:t>
                            </w:r>
                          </w:p>
                          <w:p w14:paraId="4D1F7F5D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view(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AZ,EL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</w:t>
                            </w:r>
                          </w:p>
                          <w:p w14:paraId="4C65E73B" w14:textId="77777777" w:rsid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852AA1" w14:textId="593CE0EB" w:rsidR="001A56D5" w:rsidRPr="001A56D5" w:rsidRDefault="001A56D5" w:rsidP="001A56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B95" id="Text Box 9" o:spid="_x0000_s1028" type="#_x0000_t202" style="position:absolute;margin-left:0;margin-top:.3pt;width:487.15pt;height:259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" fillcolor="#f2f2f2 [3052]" strokeweight=".5pt">
                <v:textbox>
                  <w:txbxContent>
                    <w:p w14:paraId="13022676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K = [a11, a12, a13; a21, a22, a23; a31, a32, a33];</w:t>
                      </w:r>
                    </w:p>
                    <w:p w14:paraId="548A4685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04B5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i=1:4</w:t>
                      </w:r>
                    </w:p>
                    <w:p w14:paraId="0717E99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XYZ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X(i,:); Y(i,:); Z(i,:)];</w:t>
                      </w:r>
                    </w:p>
                    <w:p w14:paraId="3B69A957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VXYZ=K*XYZ;</w:t>
                      </w:r>
                    </w:p>
                    <w:p w14:paraId="5F9233C3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i,:)=VXYZ(1,:);</w:t>
                      </w:r>
                    </w:p>
                    <w:p w14:paraId="06D8B2C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i,:)=VXYZ(2,:);</w:t>
                      </w:r>
                    </w:p>
                    <w:p w14:paraId="424F6E8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i,:)=VXYZ(3,:);</w:t>
                      </w:r>
                    </w:p>
                    <w:p w14:paraId="7C513DDC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3BF1FED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389C70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%Draw state j</w:t>
                      </w:r>
                    </w:p>
                    <w:p w14:paraId="24D6709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subplot(3,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2,j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51AB47D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fill3(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,Z,C,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'FaceAlpha'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,alpha);    </w:t>
                      </w:r>
                    </w:p>
                    <w:p w14:paraId="32F1141F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axis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equal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9DC87E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axis(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[-10 10 -10 10]);</w:t>
                      </w:r>
                    </w:p>
                    <w:p w14:paraId="712184CE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DF0B66B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AZ=-20;         </w:t>
                      </w:r>
                    </w:p>
                    <w:p w14:paraId="0692E9C9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EL=25;          </w:t>
                      </w:r>
                    </w:p>
                    <w:p w14:paraId="4D1F7F5D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view(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AZ,EL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</w:t>
                      </w:r>
                    </w:p>
                    <w:p w14:paraId="4C65E73B" w14:textId="77777777" w:rsid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852AA1" w14:textId="593CE0EB" w:rsidR="001A56D5" w:rsidRPr="001A56D5" w:rsidRDefault="001A56D5" w:rsidP="001A56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15A31" w14:textId="743DF03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735C687" w14:textId="350DDA6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812F9B" w14:textId="4A0C4D5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00AC98" w14:textId="15EA2BD2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9FE0A5" w14:textId="3779ED1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8A3CD6" w14:textId="2BFD46C4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of the matlab code:</w:t>
      </w:r>
    </w:p>
    <w:p w14:paraId="2E908912" w14:textId="79E75665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EA5F3F" w14:textId="4C54C5C8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3477F3" w14:textId="56EA8D80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435AD0" w14:textId="55FFCC4E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4DB828" w14:textId="2D9EBEFC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E1184F7" w14:textId="2CAB8F79" w:rsidR="001A56D5" w:rsidRDefault="001A56D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the code:</w:t>
      </w:r>
    </w:p>
    <w:p w14:paraId="4CABD399" w14:textId="19207DE5" w:rsidR="001A56D5" w:rsidRDefault="001A56D5" w:rsidP="001A56D5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56D5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5D068C21" wp14:editId="4714C4D8">
            <wp:extent cx="5779008" cy="57716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80" cy="57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A56D5" w:rsidSect="00F678D2">
      <w:footerReference w:type="default" r:id="rId18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05174" w14:textId="77777777" w:rsidR="0072101D" w:rsidRDefault="0072101D">
      <w:pPr>
        <w:spacing w:after="0"/>
      </w:pPr>
      <w:r>
        <w:separator/>
      </w:r>
    </w:p>
  </w:endnote>
  <w:endnote w:type="continuationSeparator" w:id="0">
    <w:p w14:paraId="08E4BD63" w14:textId="77777777" w:rsidR="0072101D" w:rsidRDefault="00721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18C17" w14:textId="77777777" w:rsidR="00050C8B" w:rsidRDefault="000D5AB1">
    <w:pPr>
      <w:pStyle w:val="Footer"/>
    </w:pPr>
    <w:r>
      <w:t xml:space="preserve">Page </w:t>
    </w:r>
    <w:proofErr w:type="gramStart"/>
    <w:r w:rsidR="00BD4358">
      <w:t>…..</w:t>
    </w:r>
    <w:proofErr w:type="gramEnd"/>
    <w:r w:rsidR="00BD4358">
      <w:t>/…..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4CEC0" w14:textId="77777777" w:rsidR="0072101D" w:rsidRDefault="0072101D">
      <w:pPr>
        <w:spacing w:after="0"/>
      </w:pPr>
      <w:r>
        <w:separator/>
      </w:r>
    </w:p>
  </w:footnote>
  <w:footnote w:type="continuationSeparator" w:id="0">
    <w:p w14:paraId="41DE297F" w14:textId="77777777" w:rsidR="0072101D" w:rsidRDefault="007210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90051"/>
    <w:multiLevelType w:val="hybridMultilevel"/>
    <w:tmpl w:val="0668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8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NKsFAGstcWEtAAAA"/>
  </w:docVars>
  <w:rsids>
    <w:rsidRoot w:val="008972BD"/>
    <w:rsid w:val="000212F6"/>
    <w:rsid w:val="00031587"/>
    <w:rsid w:val="00052DFD"/>
    <w:rsid w:val="00073245"/>
    <w:rsid w:val="000A2716"/>
    <w:rsid w:val="000D5AB1"/>
    <w:rsid w:val="000E73B0"/>
    <w:rsid w:val="00167440"/>
    <w:rsid w:val="001A56D5"/>
    <w:rsid w:val="001E00D8"/>
    <w:rsid w:val="001E1F4C"/>
    <w:rsid w:val="001F140D"/>
    <w:rsid w:val="002045EB"/>
    <w:rsid w:val="00271269"/>
    <w:rsid w:val="00284B0E"/>
    <w:rsid w:val="0028636A"/>
    <w:rsid w:val="00293B83"/>
    <w:rsid w:val="00302A2C"/>
    <w:rsid w:val="00311FA3"/>
    <w:rsid w:val="00351F20"/>
    <w:rsid w:val="0035620C"/>
    <w:rsid w:val="00381669"/>
    <w:rsid w:val="003877CA"/>
    <w:rsid w:val="00387912"/>
    <w:rsid w:val="00395AEB"/>
    <w:rsid w:val="003F1F5A"/>
    <w:rsid w:val="003F4C26"/>
    <w:rsid w:val="00404B38"/>
    <w:rsid w:val="00444E74"/>
    <w:rsid w:val="00467821"/>
    <w:rsid w:val="00492DE4"/>
    <w:rsid w:val="004C03EB"/>
    <w:rsid w:val="004E115B"/>
    <w:rsid w:val="004F03DF"/>
    <w:rsid w:val="004F7069"/>
    <w:rsid w:val="005160FD"/>
    <w:rsid w:val="0052105A"/>
    <w:rsid w:val="005512B8"/>
    <w:rsid w:val="005A31AD"/>
    <w:rsid w:val="005F65CD"/>
    <w:rsid w:val="00651955"/>
    <w:rsid w:val="00673C35"/>
    <w:rsid w:val="00681C06"/>
    <w:rsid w:val="006864BB"/>
    <w:rsid w:val="006A3CE7"/>
    <w:rsid w:val="006E741B"/>
    <w:rsid w:val="0071530E"/>
    <w:rsid w:val="0072101D"/>
    <w:rsid w:val="00754FA7"/>
    <w:rsid w:val="0076387D"/>
    <w:rsid w:val="007C1367"/>
    <w:rsid w:val="007C3D7A"/>
    <w:rsid w:val="007D631D"/>
    <w:rsid w:val="008112EF"/>
    <w:rsid w:val="008141D0"/>
    <w:rsid w:val="00830D5C"/>
    <w:rsid w:val="00836A26"/>
    <w:rsid w:val="00853CFD"/>
    <w:rsid w:val="0089296F"/>
    <w:rsid w:val="008972BD"/>
    <w:rsid w:val="008C3CD0"/>
    <w:rsid w:val="008D5F8E"/>
    <w:rsid w:val="008F15C5"/>
    <w:rsid w:val="008F4A30"/>
    <w:rsid w:val="00923704"/>
    <w:rsid w:val="00935A6C"/>
    <w:rsid w:val="00965AA2"/>
    <w:rsid w:val="00965D17"/>
    <w:rsid w:val="009761AF"/>
    <w:rsid w:val="00A163A3"/>
    <w:rsid w:val="00A27383"/>
    <w:rsid w:val="00A53740"/>
    <w:rsid w:val="00A670EB"/>
    <w:rsid w:val="00A736B0"/>
    <w:rsid w:val="00AB0F53"/>
    <w:rsid w:val="00AF3BE9"/>
    <w:rsid w:val="00AF4D2B"/>
    <w:rsid w:val="00B12114"/>
    <w:rsid w:val="00B57734"/>
    <w:rsid w:val="00B82C46"/>
    <w:rsid w:val="00BD4358"/>
    <w:rsid w:val="00C3135A"/>
    <w:rsid w:val="00C7654D"/>
    <w:rsid w:val="00C8260D"/>
    <w:rsid w:val="00C82E13"/>
    <w:rsid w:val="00C83E3C"/>
    <w:rsid w:val="00CB2257"/>
    <w:rsid w:val="00D02A74"/>
    <w:rsid w:val="00D5409E"/>
    <w:rsid w:val="00D905F1"/>
    <w:rsid w:val="00DF56DD"/>
    <w:rsid w:val="00E5470D"/>
    <w:rsid w:val="00E65BCF"/>
    <w:rsid w:val="00ED3C36"/>
    <w:rsid w:val="00EE6C85"/>
    <w:rsid w:val="00F02AB8"/>
    <w:rsid w:val="00F069A6"/>
    <w:rsid w:val="00F105AF"/>
    <w:rsid w:val="00F15E13"/>
    <w:rsid w:val="00F42851"/>
    <w:rsid w:val="00F44B8C"/>
    <w:rsid w:val="00F678D2"/>
    <w:rsid w:val="00FB0C57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23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paragraph" w:customStyle="1" w:styleId="a">
    <w:name w:val="바탕글"/>
    <w:rsid w:val="00FF2168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Batang" w:eastAsia="Batang" w:hAnsi="Batang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phuongha@gmail.com" TargetMode="External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D"/>
    <w:rsid w:val="00145E7B"/>
    <w:rsid w:val="00255D19"/>
    <w:rsid w:val="003845D1"/>
    <w:rsid w:val="003F0F93"/>
    <w:rsid w:val="004E0B2B"/>
    <w:rsid w:val="0060346D"/>
    <w:rsid w:val="006667F8"/>
    <w:rsid w:val="00717E86"/>
    <w:rsid w:val="009F6EF2"/>
    <w:rsid w:val="00B30D7D"/>
    <w:rsid w:val="00B421DC"/>
    <w:rsid w:val="00C579CC"/>
    <w:rsid w:val="00C608AC"/>
    <w:rsid w:val="00DF429E"/>
    <w:rsid w:val="00E3596D"/>
    <w:rsid w:val="00F84199"/>
    <w:rsid w:val="00F846EB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5B68AFF13435ABCEBC5E276B83A63">
    <w:name w:val="6C05B68AFF13435ABCEBC5E276B83A63"/>
  </w:style>
  <w:style w:type="paragraph" w:customStyle="1" w:styleId="C96511DC94E14E2FAA20B88ACE2FCC4F">
    <w:name w:val="C96511DC94E14E2FAA20B88ACE2FCC4F"/>
  </w:style>
  <w:style w:type="paragraph" w:customStyle="1" w:styleId="8641E1F148C14B1191F49B9101D6C5D2">
    <w:name w:val="8641E1F148C14B1191F49B9101D6C5D2"/>
  </w:style>
  <w:style w:type="paragraph" w:customStyle="1" w:styleId="B2D96474969B4381BB6CB01F680B9601">
    <w:name w:val="B2D96474969B4381BB6CB01F680B9601"/>
  </w:style>
  <w:style w:type="paragraph" w:customStyle="1" w:styleId="6949805147724B4AB49CDE8B3CE2CBD8">
    <w:name w:val="6949805147724B4AB49CDE8B3CE2CBD8"/>
  </w:style>
  <w:style w:type="paragraph" w:customStyle="1" w:styleId="47A43EAB115547DA949EDBCBED7015EB">
    <w:name w:val="47A43EAB115547DA949EDBCBED7015EB"/>
  </w:style>
  <w:style w:type="paragraph" w:customStyle="1" w:styleId="DEA43FDC34054F3B9C53FB504CF822A7">
    <w:name w:val="DEA43FDC34054F3B9C53FB504CF822A7"/>
  </w:style>
  <w:style w:type="paragraph" w:customStyle="1" w:styleId="7273845122EC4B938A5637971A368EEC">
    <w:name w:val="7273845122EC4B938A5637971A368EEC"/>
  </w:style>
  <w:style w:type="paragraph" w:customStyle="1" w:styleId="6A6195EDA5EB404FAF1492072568E238">
    <w:name w:val="6A6195EDA5EB404FAF1492072568E238"/>
  </w:style>
  <w:style w:type="paragraph" w:customStyle="1" w:styleId="F99149AF1EF84AE2A04C2D60EBC064FC">
    <w:name w:val="F99149AF1EF84AE2A04C2D60EBC064FC"/>
  </w:style>
  <w:style w:type="paragraph" w:customStyle="1" w:styleId="A62C9D91CEF54AE3A3D2D3A000F4ACE2">
    <w:name w:val="A62C9D91CEF54AE3A3D2D3A000F4ACE2"/>
  </w:style>
  <w:style w:type="paragraph" w:customStyle="1" w:styleId="B3A8F5D77ED84D609259CF12C2F46C83">
    <w:name w:val="B3A8F5D77ED84D609259CF12C2F46C83"/>
  </w:style>
  <w:style w:type="paragraph" w:customStyle="1" w:styleId="2186F76195854FE5B825CA7FD25CC924">
    <w:name w:val="2186F76195854FE5B825CA7FD25CC924"/>
  </w:style>
  <w:style w:type="character" w:styleId="PlaceholderText">
    <w:name w:val="Placeholder Text"/>
    <w:basedOn w:val="DefaultParagraphFont"/>
    <w:uiPriority w:val="99"/>
    <w:semiHidden/>
    <w:rsid w:val="00255D19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268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Ha La</cp:lastModifiedBy>
  <cp:revision>5</cp:revision>
  <cp:lastPrinted>2019-10-27T12:32:00Z</cp:lastPrinted>
  <dcterms:created xsi:type="dcterms:W3CDTF">2019-10-27T08:23:00Z</dcterms:created>
  <dcterms:modified xsi:type="dcterms:W3CDTF">2019-11-05T13:22:00Z</dcterms:modified>
</cp:coreProperties>
</file>
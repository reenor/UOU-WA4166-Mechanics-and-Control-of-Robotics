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640" w:type="dxa"/>
        <w:tblInd w:w="102" w:type="dxa"/>
        <w:tblBorders>
          <w:bottom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  <w:gridCol w:w="419"/>
      </w:tblGrid>
      <w:tr w:rsidR="00FF2168" w14:paraId="15EF37F8" w14:textId="77777777" w:rsidTr="00FF2168">
        <w:trPr>
          <w:trHeight w:val="56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23B70" w14:textId="77777777" w:rsidR="00FF2168" w:rsidRDefault="00FF2168">
            <w:pPr>
              <w:pStyle w:val="a"/>
              <w:wordWrap/>
              <w:jc w:val="center"/>
              <w:rPr>
                <w:rFonts w:ascii="SimSun" w:hAnsi="SimSun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bookmarkStart w:id="0" w:name="_Hlk477798311"/>
            <w:bookmarkEnd w:id="0"/>
            <w:r>
              <w:rPr>
                <w:rFonts w:ascii="SimSun" w:hAnsi="SimSun" w:hint="eastAsia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  <w:tr w:rsidR="00FF2168" w14:paraId="404D2CC8" w14:textId="77777777" w:rsidTr="00FF2168">
        <w:trPr>
          <w:gridAfter w:val="1"/>
          <w:wAfter w:w="419" w:type="dxa"/>
          <w:trHeight w:val="456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2D760" w14:textId="32367A8B" w:rsidR="00FF2168" w:rsidRDefault="00FF2168">
            <w:pPr>
              <w:pStyle w:val="a"/>
              <w:wordWrap/>
              <w:jc w:val="center"/>
              <w:rPr>
                <w:b/>
                <w:sz w:val="40"/>
              </w:rPr>
            </w:pPr>
          </w:p>
        </w:tc>
      </w:tr>
    </w:tbl>
    <w:p w14:paraId="6BBBC341" w14:textId="77777777" w:rsidR="00FF2168" w:rsidRDefault="00FF2168" w:rsidP="00FF2168">
      <w:pPr>
        <w:pStyle w:val="a"/>
        <w:wordWrap/>
        <w:snapToGrid/>
        <w:jc w:val="center"/>
      </w:pPr>
      <w:r>
        <w:rPr>
          <w:noProof/>
          <w:lang w:eastAsia="ko-KR"/>
        </w:rPr>
        <w:drawing>
          <wp:inline distT="0" distB="0" distL="0" distR="0" wp14:anchorId="5943F1A1" wp14:editId="1E9996D7">
            <wp:extent cx="27527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8336" w14:textId="77777777" w:rsidR="00FF2168" w:rsidRDefault="00FF2168" w:rsidP="00FF2168">
      <w:pPr>
        <w:pStyle w:val="a"/>
        <w:wordWrap/>
        <w:snapToGrid/>
        <w:jc w:val="center"/>
      </w:pPr>
    </w:p>
    <w:p w14:paraId="023C65FE" w14:textId="77777777" w:rsidR="00FF2168" w:rsidRDefault="00FF2168" w:rsidP="00FF2168">
      <w:pPr>
        <w:pStyle w:val="a"/>
        <w:wordWrap/>
        <w:snapToGrid/>
        <w:jc w:val="center"/>
      </w:pPr>
    </w:p>
    <w:tbl>
      <w:tblPr>
        <w:tblOverlap w:val="never"/>
        <w:tblW w:w="873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0"/>
        <w:gridCol w:w="4770"/>
      </w:tblGrid>
      <w:tr w:rsidR="00FF2168" w14:paraId="3346479E" w14:textId="77777777" w:rsidTr="00FF2168">
        <w:trPr>
          <w:trHeight w:val="5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7DAA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과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CC09" w14:textId="77777777" w:rsidR="00FF2168" w:rsidRDefault="00FF2168">
            <w:pPr>
              <w:pStyle w:val="a"/>
              <w:tabs>
                <w:tab w:val="left" w:pos="825"/>
              </w:tabs>
              <w:wordWrap/>
              <w:jc w:val="right"/>
              <w:rPr>
                <w:b/>
                <w:sz w:val="30"/>
                <w:lang w:eastAsia="ko-KR"/>
              </w:rPr>
            </w:pPr>
            <w:r>
              <w:rPr>
                <w:rFonts w:hint="eastAsia"/>
                <w:b/>
                <w:sz w:val="30"/>
                <w:lang w:eastAsia="ko-KR"/>
              </w:rPr>
              <w:t>전기전자정보시스템공학전공</w:t>
            </w:r>
          </w:p>
        </w:tc>
      </w:tr>
      <w:tr w:rsidR="00FF2168" w14:paraId="7E9F52DE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43C7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교수님  (Professor)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2F8CA" w14:textId="457705B8" w:rsidR="00FF2168" w:rsidRDefault="00387912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 w:rsidRPr="00387912">
              <w:rPr>
                <w:rFonts w:hint="eastAsia"/>
                <w:b/>
                <w:sz w:val="30"/>
              </w:rPr>
              <w:t>KANG, HEE-JUN</w:t>
            </w:r>
            <w:r w:rsidR="00FF2168">
              <w:rPr>
                <w:rFonts w:hint="eastAsia"/>
                <w:b/>
                <w:sz w:val="30"/>
              </w:rPr>
              <w:t xml:space="preserve"> 교수님</w:t>
            </w:r>
          </w:p>
        </w:tc>
      </w:tr>
      <w:tr w:rsidR="00FF2168" w14:paraId="236B5268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B07A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번 (Student ID)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9F5C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20175308</w:t>
            </w:r>
          </w:p>
        </w:tc>
      </w:tr>
      <w:tr w:rsidR="00FF2168" w14:paraId="72648D2C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52C4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이  름 (Name)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0B174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La Phuong Ha</w:t>
            </w:r>
          </w:p>
        </w:tc>
      </w:tr>
      <w:tr w:rsidR="00FF2168" w14:paraId="00C04B9A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8CF9E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제출일 (Times)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92FA" w14:textId="19710784" w:rsidR="00FF2168" w:rsidRDefault="00E65BCF" w:rsidP="00B12114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</w:t>
            </w:r>
            <w:r w:rsidR="00F0274A">
              <w:rPr>
                <w:b/>
                <w:sz w:val="30"/>
              </w:rPr>
              <w:t>91201</w:t>
            </w:r>
          </w:p>
        </w:tc>
      </w:tr>
    </w:tbl>
    <w:p w14:paraId="6C21110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4B985C8B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F231BA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70E9E49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57F32A6E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6AF9302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38A76D6C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0A1D9CD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D164DA1" w14:textId="77777777" w:rsidR="00FF2168" w:rsidRDefault="00FF2168" w:rsidP="00FF2168">
      <w:pPr>
        <w:pStyle w:val="a"/>
        <w:wordWrap/>
        <w:snapToGrid/>
        <w:ind w:left="-200"/>
        <w:jc w:val="center"/>
        <w:rPr>
          <w:sz w:val="40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053C786C" wp14:editId="7BE47131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1581785" cy="3759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</w:rPr>
        <w:t xml:space="preserve"> </w:t>
      </w:r>
    </w:p>
    <w:p w14:paraId="4BACE07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22B4FC7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2A0616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DC4A925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C99C149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1990D58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7A1E4AD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8CE966B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86D4AFC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33E25D4B" w14:textId="6D437990" w:rsidR="00A27383" w:rsidRPr="008972BD" w:rsidRDefault="008972BD" w:rsidP="00965D17">
      <w:pPr>
        <w:pStyle w:val="Title"/>
        <w:rPr>
          <w:rFonts w:ascii="Times New Roman" w:hAnsi="Times New Roman" w:cs="Times New Roman"/>
          <w:sz w:val="28"/>
        </w:rPr>
      </w:pPr>
      <w:r w:rsidRPr="008972BD">
        <w:rPr>
          <w:rFonts w:ascii="Times New Roman" w:hAnsi="Times New Roman" w:cs="Times New Roman"/>
          <w:sz w:val="28"/>
        </w:rPr>
        <w:lastRenderedPageBreak/>
        <w:t>La P</w:t>
      </w:r>
      <w:r w:rsidR="00FF2168">
        <w:rPr>
          <w:rFonts w:ascii="Times New Roman" w:hAnsi="Times New Roman" w:cs="Times New Roman"/>
          <w:sz w:val="28"/>
        </w:rPr>
        <w:t>huong Ha – ID: 20175308 –</w:t>
      </w:r>
      <w:r w:rsidR="00F15E13">
        <w:rPr>
          <w:rFonts w:ascii="Times New Roman" w:hAnsi="Times New Roman" w:cs="Times New Roman"/>
          <w:sz w:val="28"/>
        </w:rPr>
        <w:t xml:space="preserve"> A</w:t>
      </w:r>
      <w:r w:rsidRPr="008972BD">
        <w:rPr>
          <w:rFonts w:ascii="Times New Roman" w:hAnsi="Times New Roman" w:cs="Times New Roman"/>
          <w:sz w:val="28"/>
        </w:rPr>
        <w:t>ssignment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F0274A">
        <w:rPr>
          <w:rFonts w:ascii="Times New Roman" w:hAnsi="Times New Roman" w:cs="Times New Roman"/>
          <w:sz w:val="28"/>
        </w:rPr>
        <w:t>6</w:t>
      </w:r>
      <w:r w:rsidR="00ED3C36">
        <w:rPr>
          <w:rFonts w:ascii="Times New Roman" w:hAnsi="Times New Roman" w:cs="Times New Roman"/>
          <w:sz w:val="28"/>
        </w:rPr>
        <w:t>: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387912">
        <w:rPr>
          <w:rFonts w:ascii="Times New Roman" w:hAnsi="Times New Roman" w:cs="Times New Roman"/>
          <w:sz w:val="28"/>
        </w:rPr>
        <w:t>Robot Manipulators</w:t>
      </w:r>
      <w:r w:rsidR="000A2716">
        <w:rPr>
          <w:rFonts w:ascii="Times New Roman" w:hAnsi="Times New Roman" w:cs="Times New Roman"/>
          <w:sz w:val="28"/>
        </w:rPr>
        <w:t xml:space="preserve"> </w:t>
      </w:r>
    </w:p>
    <w:p w14:paraId="0E21E57C" w14:textId="77777777" w:rsidR="00BD4358" w:rsidRPr="00FF2168" w:rsidRDefault="008972BD" w:rsidP="00BD4358">
      <w:pPr>
        <w:rPr>
          <w:rFonts w:ascii="Times New Roman" w:hAnsi="Times New Roman" w:cs="Times New Roman"/>
          <w:color w:val="2A7B88" w:themeColor="accent1" w:themeShade="BF"/>
          <w:sz w:val="24"/>
          <w:szCs w:val="24"/>
          <w:u w:val="single"/>
        </w:rPr>
      </w:pPr>
      <w:r w:rsidRPr="008972BD">
        <w:rPr>
          <w:rFonts w:ascii="Times New Roman" w:hAnsi="Times New Roman" w:cs="Times New Roman"/>
          <w:sz w:val="24"/>
          <w:szCs w:val="24"/>
        </w:rPr>
        <w:t>ECCL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r w:rsidRPr="008972BD">
        <w:rPr>
          <w:rFonts w:ascii="Times New Roman" w:hAnsi="Times New Roman" w:cs="Times New Roman"/>
          <w:sz w:val="24"/>
          <w:szCs w:val="24"/>
        </w:rPr>
        <w:t>#7-429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:"/>
          <w:tag w:val="Email:"/>
          <w:id w:val="-391963670"/>
          <w:placeholder>
            <w:docPart w:val="B2D96474969B4381BB6CB01F680B960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8972BD">
            <w:rPr>
              <w:rFonts w:ascii="Times New Roman" w:hAnsi="Times New Roman" w:cs="Times New Roman"/>
              <w:sz w:val="24"/>
              <w:szCs w:val="24"/>
            </w:rPr>
            <w:t>Email</w:t>
          </w:r>
        </w:sdtContent>
      </w:sdt>
      <w:r w:rsidRPr="008972B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311FA3" w:rsidRPr="00FA3E25">
          <w:rPr>
            <w:rStyle w:val="Hyperlink"/>
            <w:rFonts w:ascii="Times New Roman" w:hAnsi="Times New Roman" w:cs="Times New Roman"/>
            <w:sz w:val="24"/>
            <w:szCs w:val="24"/>
          </w:rPr>
          <w:t>laphuongha@gmail.com</w:t>
        </w:r>
      </w:hyperlink>
    </w:p>
    <w:p w14:paraId="208C7ACE" w14:textId="484FF71E" w:rsidR="004F03DF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009D12F" w14:textId="3BDEBE7C" w:rsidR="000A783F" w:rsidRPr="000A783F" w:rsidRDefault="00F0274A" w:rsidP="000922A4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trajectory planning </w:t>
      </w:r>
    </w:p>
    <w:p w14:paraId="3A2D44AC" w14:textId="5681555A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Matlab code:</w:t>
      </w:r>
    </w:p>
    <w:p w14:paraId="5E9053A2" w14:textId="18E6CFB7" w:rsidR="00EE6C85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7AC6" wp14:editId="78AE76F7">
                <wp:simplePos x="0" y="0"/>
                <wp:positionH relativeFrom="margin">
                  <wp:align>left</wp:align>
                </wp:positionH>
                <wp:positionV relativeFrom="paragraph">
                  <wp:posOffset>4140</wp:posOffset>
                </wp:positionV>
                <wp:extent cx="6141493" cy="4074567"/>
                <wp:effectExtent l="0" t="0" r="1206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3" cy="40745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3117A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Initial conditions:</w:t>
                            </w:r>
                          </w:p>
                          <w:p w14:paraId="7E523C46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m1 = 10; </w:t>
                            </w:r>
                          </w:p>
                          <w:p w14:paraId="33DF4A28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m2 = 5;</w:t>
                            </w:r>
                          </w:p>
                          <w:p w14:paraId="182CBCC5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l1 = 0.5; </w:t>
                            </w:r>
                          </w:p>
                          <w:p w14:paraId="07529C0D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l2 = 0.5;</w:t>
                            </w:r>
                          </w:p>
                          <w:p w14:paraId="073940F8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Trajectory planning</w:t>
                            </w:r>
                          </w:p>
                          <w:p w14:paraId="3A7E1DF2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 = 1;</w:t>
                            </w:r>
                          </w:p>
                          <w:p w14:paraId="134F9B11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theta1_0 = pi/6;</w:t>
                            </w:r>
                          </w:p>
                          <w:p w14:paraId="6FFC9FF5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theta1_f = 5*pi/6;</w:t>
                            </w:r>
                          </w:p>
                          <w:p w14:paraId="49917077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dtheta1_0 = 0;</w:t>
                            </w:r>
                          </w:p>
                          <w:p w14:paraId="6B9465D0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dtheta1_f = 0;</w:t>
                            </w:r>
                          </w:p>
                          <w:p w14:paraId="3712BB93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B2B62A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theta2_0 = 5*pi/6;</w:t>
                            </w:r>
                          </w:p>
                          <w:p w14:paraId="37035934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theta2_f = pi/6;</w:t>
                            </w:r>
                          </w:p>
                          <w:p w14:paraId="1681E19B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dtheta2_0 = 0;</w:t>
                            </w:r>
                          </w:p>
                          <w:p w14:paraId="0FB8B640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dtheta2_f = 0;</w:t>
                            </w:r>
                          </w:p>
                          <w:p w14:paraId="3C347EE8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552F6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a10 = theta1_0; </w:t>
                            </w:r>
                          </w:p>
                          <w:p w14:paraId="127C888D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a11 = dtheta1_0;</w:t>
                            </w:r>
                          </w:p>
                          <w:p w14:paraId="4E8F5340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a12 = (3/tf^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(theta1_f - theta1_0) - (2/tf)*dtheta1_0 - (2/tf)*dtheta1_f;</w:t>
                            </w:r>
                          </w:p>
                          <w:p w14:paraId="6B79A9C5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a13 = -(2/tf^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(theta1_f - theta1_0) + (1/tf^2)*(dtheta1_f + dtheta1_0);</w:t>
                            </w:r>
                          </w:p>
                          <w:p w14:paraId="3572DD82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A89048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a20 = theta2_0; </w:t>
                            </w:r>
                          </w:p>
                          <w:p w14:paraId="67B3DBA4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a21 = dtheta2_0;</w:t>
                            </w:r>
                          </w:p>
                          <w:p w14:paraId="79FE1956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a22 = (3/tf^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(theta2_f - theta2_0) - (2/tf)*dtheta2_0 - (2/tf)*dtheta2_f;</w:t>
                            </w:r>
                          </w:p>
                          <w:p w14:paraId="241EF4A0" w14:textId="77777777" w:rsidR="00F0274A" w:rsidRDefault="00F0274A" w:rsidP="00F027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a23 = -(2/tf^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(theta2_f - theta2_0) + (1/tf^2)*(dtheta2_f + dtheta2_0);</w:t>
                            </w:r>
                          </w:p>
                          <w:p w14:paraId="200DADD3" w14:textId="77777777" w:rsidR="00EE6C85" w:rsidRDefault="00EE6C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7A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5pt;width:483.6pt;height:320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" fillcolor="#f2f2f2 [3052]" strokeweight=".5pt">
                <v:textbox>
                  <w:txbxContent>
                    <w:p w14:paraId="2AD3117A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Initial conditions:</w:t>
                      </w:r>
                    </w:p>
                    <w:p w14:paraId="7E523C46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m1 = 10; </w:t>
                      </w:r>
                    </w:p>
                    <w:p w14:paraId="33DF4A28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m2 = 5;</w:t>
                      </w:r>
                    </w:p>
                    <w:p w14:paraId="182CBCC5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l1 = 0.5; </w:t>
                      </w:r>
                    </w:p>
                    <w:p w14:paraId="07529C0D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l2 = 0.5;</w:t>
                      </w:r>
                    </w:p>
                    <w:p w14:paraId="073940F8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Trajectory planning</w:t>
                      </w:r>
                    </w:p>
                    <w:p w14:paraId="3A7E1DF2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 = 1;</w:t>
                      </w:r>
                    </w:p>
                    <w:p w14:paraId="134F9B11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theta1_0 = pi/6;</w:t>
                      </w:r>
                    </w:p>
                    <w:p w14:paraId="6FFC9FF5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theta1_f = 5*pi/6;</w:t>
                      </w:r>
                    </w:p>
                    <w:p w14:paraId="49917077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dtheta1_0 = 0;</w:t>
                      </w:r>
                    </w:p>
                    <w:p w14:paraId="6B9465D0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dtheta1_f = 0;</w:t>
                      </w:r>
                    </w:p>
                    <w:p w14:paraId="3712BB93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B2B62A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theta2_0 = 5*pi/6;</w:t>
                      </w:r>
                    </w:p>
                    <w:p w14:paraId="37035934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theta2_f = pi/6;</w:t>
                      </w:r>
                    </w:p>
                    <w:p w14:paraId="1681E19B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dtheta2_0 = 0;</w:t>
                      </w:r>
                    </w:p>
                    <w:p w14:paraId="0FB8B640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dtheta2_f = 0;</w:t>
                      </w:r>
                    </w:p>
                    <w:p w14:paraId="3C347EE8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F552F6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a10 = theta1_0; </w:t>
                      </w:r>
                    </w:p>
                    <w:p w14:paraId="127C888D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a11 = dtheta1_0;</w:t>
                      </w:r>
                    </w:p>
                    <w:p w14:paraId="4E8F5340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a12 = (3/tf^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(theta1_f - theta1_0) - (2/tf)*dtheta1_0 - (2/tf)*dtheta1_f;</w:t>
                      </w:r>
                    </w:p>
                    <w:p w14:paraId="6B79A9C5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a13 = -(2/tf^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(theta1_f - theta1_0) + (1/tf^2)*(dtheta1_f + dtheta1_0);</w:t>
                      </w:r>
                    </w:p>
                    <w:p w14:paraId="3572DD82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A89048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a20 = theta2_0; </w:t>
                      </w:r>
                    </w:p>
                    <w:p w14:paraId="67B3DBA4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a21 = dtheta2_0;</w:t>
                      </w:r>
                    </w:p>
                    <w:p w14:paraId="79FE1956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a22 = (3/tf^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(theta2_f - theta2_0) - (2/tf)*dtheta2_0 - (2/tf)*dtheta2_f;</w:t>
                      </w:r>
                    </w:p>
                    <w:p w14:paraId="241EF4A0" w14:textId="77777777" w:rsidR="00F0274A" w:rsidRDefault="00F0274A" w:rsidP="00F027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a23 = -(2/tf^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(theta2_f - theta2_0) + (1/tf^2)*(dtheta2_f + dtheta2_0);</w:t>
                      </w:r>
                    </w:p>
                    <w:p w14:paraId="200DADD3" w14:textId="77777777" w:rsidR="00EE6C85" w:rsidRDefault="00EE6C85"/>
                  </w:txbxContent>
                </v:textbox>
                <w10:wrap anchorx="margin"/>
              </v:shape>
            </w:pict>
          </mc:Fallback>
        </mc:AlternateContent>
      </w:r>
    </w:p>
    <w:p w14:paraId="358BB0FF" w14:textId="4B1202A6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FC763F" w14:textId="4C50FD7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19A3DD" w14:textId="24B02E0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5E1923D" w14:textId="09B3F8A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56742F" w14:textId="07B4094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D52A09" w14:textId="2CBA600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03C930" w14:textId="7D49F09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9F5C2C" w14:textId="349FC7F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C65F16" w14:textId="053AB679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876ED97" w14:textId="45858515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4F5E8E" w14:textId="35EB44F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C1168A" w14:textId="138A74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193720A" w14:textId="508AB68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888100" w14:textId="764E6D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973857" w14:textId="44F8A288" w:rsidR="00351F20" w:rsidRDefault="00F0274A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output of the code:</w:t>
      </w:r>
    </w:p>
    <w:p w14:paraId="11800D02" w14:textId="7D6E0246" w:rsidR="00F0274A" w:rsidRDefault="00F0274A" w:rsidP="00F0274A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027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E7CE31" wp14:editId="38DE004C">
            <wp:extent cx="1810003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0D1" w14:textId="1F0F7F4B" w:rsidR="000922A4" w:rsidRDefault="000922A4" w:rsidP="00F0274A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933106" w14:textId="19CC6DB4" w:rsidR="000922A4" w:rsidRDefault="000922A4" w:rsidP="00F0274A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99408C" w14:textId="5C4E1080" w:rsidR="000922A4" w:rsidRDefault="000922A4" w:rsidP="00F0274A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DBEFF1" w14:textId="4590CA8A" w:rsidR="000922A4" w:rsidRDefault="000922A4" w:rsidP="00F0274A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B6EFBD" w14:textId="2B181D2C" w:rsidR="000922A4" w:rsidRDefault="000922A4" w:rsidP="00F0274A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23EFF5" w14:textId="77777777" w:rsidR="000922A4" w:rsidRDefault="000922A4" w:rsidP="00F0274A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34175B" w14:textId="5A4753FD" w:rsidR="00F0274A" w:rsidRPr="000922A4" w:rsidRDefault="000922A4" w:rsidP="000922A4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PD control simulation.</w:t>
      </w:r>
    </w:p>
    <w:p w14:paraId="38782F28" w14:textId="77777777" w:rsidR="000922A4" w:rsidRPr="000922A4" w:rsidRDefault="000922A4" w:rsidP="000922A4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922A4">
        <w:rPr>
          <w:rFonts w:ascii="Times New Roman" w:hAnsi="Times New Roman" w:cs="Times New Roman"/>
          <w:sz w:val="26"/>
          <w:szCs w:val="26"/>
        </w:rPr>
        <w:t>Matlab code:</w:t>
      </w:r>
    </w:p>
    <w:p w14:paraId="75B5D377" w14:textId="77777777" w:rsidR="000922A4" w:rsidRPr="000922A4" w:rsidRDefault="000922A4" w:rsidP="000922A4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4FBA5" wp14:editId="7BBF6ED1">
                <wp:simplePos x="0" y="0"/>
                <wp:positionH relativeFrom="margin">
                  <wp:align>left</wp:align>
                </wp:positionH>
                <wp:positionV relativeFrom="paragraph">
                  <wp:posOffset>4648</wp:posOffset>
                </wp:positionV>
                <wp:extent cx="6141493" cy="8310067"/>
                <wp:effectExtent l="0" t="0" r="1206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3" cy="8310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4C599" w14:textId="3CE99C7A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PD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Simulation </w:t>
                            </w:r>
                          </w:p>
                          <w:p w14:paraId="08BD678F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ts = 1e-3;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Sampling time</w:t>
                            </w:r>
                          </w:p>
                          <w:p w14:paraId="653A9EC8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Ns = tf/ts;</w:t>
                            </w:r>
                          </w:p>
                          <w:p w14:paraId="14EA4396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2F9EAA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theta1    = zeros(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+1);</w:t>
                            </w:r>
                          </w:p>
                          <w:p w14:paraId="0FE6E369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theta2    = zeros(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+1);</w:t>
                            </w:r>
                          </w:p>
                          <w:p w14:paraId="27AEEC2B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dtheta1   = zeros(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+1);</w:t>
                            </w:r>
                          </w:p>
                          <w:p w14:paraId="7CA6E9D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dtheta2   = zeros(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+1);</w:t>
                            </w:r>
                          </w:p>
                          <w:p w14:paraId="2A669EA0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E023C9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Initial state</w:t>
                            </w:r>
                          </w:p>
                          <w:p w14:paraId="44BAE46B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theta1(1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theta1_0; </w:t>
                            </w:r>
                          </w:p>
                          <w:p w14:paraId="5AC9B0AE" w14:textId="50D9BF2D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theta2(1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theta2_0;</w:t>
                            </w:r>
                          </w:p>
                          <w:p w14:paraId="068BFB2D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dtheta1(1) = 0;     </w:t>
                            </w:r>
                          </w:p>
                          <w:p w14:paraId="432F9968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dtheta2(1) = 0;</w:t>
                            </w:r>
                          </w:p>
                          <w:p w14:paraId="141CFD21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 = 9.8;</w:t>
                            </w:r>
                          </w:p>
                          <w:p w14:paraId="6D38648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1:1:Ns</w:t>
                            </w:r>
                            <w:proofErr w:type="gramEnd"/>
                          </w:p>
                          <w:p w14:paraId="277639C9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a10 + a11*(k-1)*ts + a12*((k-1)*ts)^2 + a13*((k-1)*ts)^3;</w:t>
                            </w:r>
                          </w:p>
                          <w:p w14:paraId="7D938F49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dth1r = a11 + 2*a12*((k-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ts) + 3*a13*((k-1)*ts)^2;</w:t>
                            </w:r>
                          </w:p>
                          <w:p w14:paraId="20ECD75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a20 + a21*(k-1)*ts + a22*((k-1)*ts)^2 + a23*((k-1)*ts)^3;</w:t>
                            </w:r>
                          </w:p>
                          <w:p w14:paraId="390EB75E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dth2r = a21 + 2*a22*((k-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ts) + 3*a23*((k-1)*ts)^2;</w:t>
                            </w:r>
                          </w:p>
                          <w:p w14:paraId="049D6DEA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68E588A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M11 = l2^2*m2 + 2*l1*l2*m2*cos(theta2(k)) + l1^2*(m1+m2);</w:t>
                            </w:r>
                          </w:p>
                          <w:p w14:paraId="3DE77841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M12 = l2^2*m2+l1*l2*m2*cos(theta2(k));</w:t>
                            </w:r>
                          </w:p>
                          <w:p w14:paraId="73FD3272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M21 = M12;</w:t>
                            </w:r>
                          </w:p>
                          <w:p w14:paraId="538541A3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M22 = l2^2*m2;</w:t>
                            </w:r>
                          </w:p>
                          <w:p w14:paraId="3A33FEBB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 = [M11 M12; M21 M22];</w:t>
                            </w:r>
                          </w:p>
                          <w:p w14:paraId="77C010B7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E4E32F2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V1 = - m2*l1*l2*sin(theta2(k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dtheta2(k)^2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39052822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- 2*m2*l1*l2*sin(theta2(k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dtheta1(k)*dtheta2(k);</w:t>
                            </w:r>
                          </w:p>
                          <w:p w14:paraId="15E17F5D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V2 = m2*l1*l2*g*sin(theta2(k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dtheta1(k)^2;   </w:t>
                            </w:r>
                          </w:p>
                          <w:p w14:paraId="06DFD28E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 = [V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1;V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2];</w:t>
                            </w:r>
                          </w:p>
                          <w:p w14:paraId="539D34CD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0FF848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G1 = m2*l2*g*cos(theta1(k)+theta2(k)) + (m1+m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l1*g*cos(theta1(k));</w:t>
                            </w:r>
                          </w:p>
                          <w:p w14:paraId="758CD429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G2 = m2*l2*g*cos(theta1(k)+theta2(k));</w:t>
                            </w:r>
                          </w:p>
                          <w:p w14:paraId="36B418EA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 = [G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1;G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2];</w:t>
                            </w:r>
                          </w:p>
                          <w:p w14:paraId="66E0CDFD" w14:textId="18E251FD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94B4F2E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tau = [0;0];</w:t>
                            </w:r>
                          </w:p>
                          <w:p w14:paraId="3929839C" w14:textId="1970E203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Controller</w:t>
                            </w:r>
                          </w:p>
                          <w:p w14:paraId="19B07D3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Kp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diag([300;300]);</w:t>
                            </w:r>
                          </w:p>
                          <w:p w14:paraId="22C11C39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Kd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diag([60;60]);</w:t>
                            </w:r>
                          </w:p>
                          <w:p w14:paraId="65647DBD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tau = Kp*[th1r - theta1(k); th2r - theta2(k)]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5B389CFE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+ Kd*[dth1r - dtheta1(k); dth2r - dtheta2(k)];</w:t>
                            </w:r>
                          </w:p>
                          <w:p w14:paraId="00E9BB7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1CA3D98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f1 = [dtheta1(k); dtheta2(k)];</w:t>
                            </w:r>
                          </w:p>
                          <w:p w14:paraId="66A9B6E0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f2 = inv(M)*(tau - V - G);</w:t>
                            </w:r>
                          </w:p>
                          <w:p w14:paraId="17D99FB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2D19DC1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ode45(@(t,x) [f1;f2], [(k-1)*ts, k*ts],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E9DC045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[theta1(k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);theta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2(k);dtheta1(k);dtheta2(k)]);</w:t>
                            </w:r>
                          </w:p>
                          <w:p w14:paraId="54E5D1A9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  <w:p w14:paraId="0FA91BE3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theta1(k+1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x(max(size(x)),1);</w:t>
                            </w:r>
                          </w:p>
                          <w:p w14:paraId="659F7E9F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theta2(k+1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x(max(size(x)),2);</w:t>
                            </w:r>
                          </w:p>
                          <w:p w14:paraId="32C98B94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dtheta1(k+1) = x(max(size(x)),3);</w:t>
                            </w:r>
                          </w:p>
                          <w:p w14:paraId="78FC833B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dtheta2(k+1) = x(max(size(x)),4);</w:t>
                            </w:r>
                          </w:p>
                          <w:p w14:paraId="0A435FCE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5BF0E91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FBA5" id="Text Box 7" o:spid="_x0000_s1027" type="#_x0000_t202" style="position:absolute;left:0;text-align:left;margin-left:0;margin-top:.35pt;width:483.6pt;height:65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" fillcolor="#f2f2f2 [3052]" strokeweight=".5pt">
                <v:textbox>
                  <w:txbxContent>
                    <w:p w14:paraId="6724C599" w14:textId="3CE99C7A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PD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Simulation </w:t>
                      </w:r>
                    </w:p>
                    <w:p w14:paraId="08BD678F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ts = 1e-3;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Sampling time</w:t>
                      </w:r>
                    </w:p>
                    <w:p w14:paraId="653A9EC8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Ns = tf/ts;</w:t>
                      </w:r>
                    </w:p>
                    <w:p w14:paraId="14EA4396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2F9EAA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theta1    = zeros(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+1);</w:t>
                      </w:r>
                    </w:p>
                    <w:p w14:paraId="0FE6E369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theta2    = zeros(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+1);</w:t>
                      </w:r>
                    </w:p>
                    <w:p w14:paraId="27AEEC2B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dtheta1   = zeros(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+1);</w:t>
                      </w:r>
                    </w:p>
                    <w:p w14:paraId="7CA6E9D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dtheta2   = zeros(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+1);</w:t>
                      </w:r>
                    </w:p>
                    <w:p w14:paraId="2A669EA0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E023C9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Initial state</w:t>
                      </w:r>
                    </w:p>
                    <w:p w14:paraId="44BAE46B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theta1(1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theta1_0; </w:t>
                      </w:r>
                    </w:p>
                    <w:p w14:paraId="5AC9B0AE" w14:textId="50D9BF2D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theta2(1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theta2_0;</w:t>
                      </w:r>
                    </w:p>
                    <w:p w14:paraId="068BFB2D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dtheta1(1) = 0;     </w:t>
                      </w:r>
                    </w:p>
                    <w:p w14:paraId="432F9968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dtheta2(1) = 0;</w:t>
                      </w:r>
                    </w:p>
                    <w:p w14:paraId="141CFD21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 = 9.8;</w:t>
                      </w:r>
                    </w:p>
                    <w:p w14:paraId="6D38648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1:1:Ns</w:t>
                      </w:r>
                      <w:proofErr w:type="gramEnd"/>
                    </w:p>
                    <w:p w14:paraId="277639C9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a10 + a11*(k-1)*ts + a12*((k-1)*ts)^2 + a13*((k-1)*ts)^3;</w:t>
                      </w:r>
                    </w:p>
                    <w:p w14:paraId="7D938F49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dth1r = a11 + 2*a12*((k-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ts) + 3*a13*((k-1)*ts)^2;</w:t>
                      </w:r>
                    </w:p>
                    <w:p w14:paraId="20ECD75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a20 + a21*(k-1)*ts + a22*((k-1)*ts)^2 + a23*((k-1)*ts)^3;</w:t>
                      </w:r>
                    </w:p>
                    <w:p w14:paraId="390EB75E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dth2r = a21 + 2*a22*((k-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ts) + 3*a23*((k-1)*ts)^2;</w:t>
                      </w:r>
                    </w:p>
                    <w:p w14:paraId="049D6DEA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68E588A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M11 = l2^2*m2 + 2*l1*l2*m2*cos(theta2(k)) + l1^2*(m1+m2);</w:t>
                      </w:r>
                    </w:p>
                    <w:p w14:paraId="3DE77841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M12 = l2^2*m2+l1*l2*m2*cos(theta2(k));</w:t>
                      </w:r>
                    </w:p>
                    <w:p w14:paraId="73FD3272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M21 = M12;</w:t>
                      </w:r>
                    </w:p>
                    <w:p w14:paraId="538541A3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M22 = l2^2*m2;</w:t>
                      </w:r>
                    </w:p>
                    <w:p w14:paraId="3A33FEBB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 = [M11 M12; M21 M22];</w:t>
                      </w:r>
                    </w:p>
                    <w:p w14:paraId="77C010B7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E4E32F2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V1 = - m2*l1*l2*sin(theta2(k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dtheta2(k)^2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39052822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- 2*m2*l1*l2*sin(theta2(k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dtheta1(k)*dtheta2(k);</w:t>
                      </w:r>
                    </w:p>
                    <w:p w14:paraId="15E17F5D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V2 = m2*l1*l2*g*sin(theta2(k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dtheta1(k)^2;   </w:t>
                      </w:r>
                    </w:p>
                    <w:p w14:paraId="06DFD28E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V = [V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1;V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2];</w:t>
                      </w:r>
                    </w:p>
                    <w:p w14:paraId="539D34CD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0FF848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G1 = m2*l2*g*cos(theta1(k)+theta2(k)) + (m1+m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l1*g*cos(theta1(k));</w:t>
                      </w:r>
                    </w:p>
                    <w:p w14:paraId="758CD429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G2 = m2*l2*g*cos(theta1(k)+theta2(k));</w:t>
                      </w:r>
                    </w:p>
                    <w:p w14:paraId="36B418EA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 = [G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1;G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2];</w:t>
                      </w:r>
                    </w:p>
                    <w:p w14:paraId="66E0CDFD" w14:textId="18E251FD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94B4F2E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tau = [0;0];</w:t>
                      </w:r>
                    </w:p>
                    <w:p w14:paraId="3929839C" w14:textId="1970E203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Controller</w:t>
                      </w:r>
                    </w:p>
                    <w:p w14:paraId="19B07D3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Kp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diag([300;300]);</w:t>
                      </w:r>
                    </w:p>
                    <w:p w14:paraId="22C11C39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Kd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diag([60;60]);</w:t>
                      </w:r>
                    </w:p>
                    <w:p w14:paraId="65647DBD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tau = Kp*[th1r - theta1(k); th2r - theta2(k)]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5B389CFE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+ Kd*[dth1r - dtheta1(k); dth2r - dtheta2(k)];</w:t>
                      </w:r>
                    </w:p>
                    <w:p w14:paraId="00E9BB7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1CA3D98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f1 = [dtheta1(k); dtheta2(k)];</w:t>
                      </w:r>
                    </w:p>
                    <w:p w14:paraId="66A9B6E0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f2 = inv(M)*(tau - V - G);</w:t>
                      </w:r>
                    </w:p>
                    <w:p w14:paraId="17D99FB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2D19DC1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ode45(@(t,x) [f1;f2], [(k-1)*ts, k*ts],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0E9DC045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    [theta1(k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);theta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2(k);dtheta1(k);dtheta2(k)]);</w:t>
                      </w:r>
                    </w:p>
                    <w:p w14:paraId="54E5D1A9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14:paraId="0FA91BE3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theta1(k+1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x(max(size(x)),1);</w:t>
                      </w:r>
                    </w:p>
                    <w:p w14:paraId="659F7E9F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theta2(k+1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x(max(size(x)),2);</w:t>
                      </w:r>
                    </w:p>
                    <w:p w14:paraId="32C98B94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dtheta1(k+1) = x(max(size(x)),3);</w:t>
                      </w:r>
                    </w:p>
                    <w:p w14:paraId="78FC833B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dtheta2(k+1) = x(max(size(x)),4);</w:t>
                      </w:r>
                    </w:p>
                    <w:p w14:paraId="0A435FCE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5BF0E91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7E7670" w14:textId="77777777" w:rsidR="000922A4" w:rsidRPr="000922A4" w:rsidRDefault="000922A4" w:rsidP="000922A4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928A6B" w14:textId="77777777" w:rsidR="000922A4" w:rsidRPr="000922A4" w:rsidRDefault="000922A4" w:rsidP="000922A4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A82E342" w14:textId="74438BEE" w:rsidR="00853CFD" w:rsidRPr="00853CFD" w:rsidRDefault="00853CFD" w:rsidP="00853CFD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D3E748" w14:textId="4C65AFF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1CA551" w14:textId="77777777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D829135" w14:textId="583F4D4F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F85C3EB" w14:textId="44BD8B92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70340D5" w14:textId="6D3A910E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3C670A8" w14:textId="1EDCCD0D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7B3347B" w14:textId="0A137E5A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AB2BDD" w14:textId="00BEA930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D6D3921" w14:textId="77777777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8CB1A3" w14:textId="2BFBC8F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7207149" w14:textId="0640ACDB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928241" w14:textId="039BAE64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7DDD57" w14:textId="498FE5EF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074D72B" w14:textId="0D6F6231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16B5EA" w14:textId="534D89C1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0AA9058" w14:textId="0A707B01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2B9295" w14:textId="5AA320F7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F347E78" w14:textId="5BE49A28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FAE531" w14:textId="133781E3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37EA952" w14:textId="3D32900C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CCED5B" w14:textId="6BBAA375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21DB2D1" w14:textId="7861EABE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776DBD" w14:textId="03B9C91A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9648AF8" w14:textId="7133F91F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1E920D5" w14:textId="179D6DEA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D8E5818" w14:textId="28D63908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D56B71B" w14:textId="42BB606C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6EF25E" w14:textId="2054BF8A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8CDB38" w14:textId="1F40EC28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B1A31" wp14:editId="672696B8">
                <wp:simplePos x="0" y="0"/>
                <wp:positionH relativeFrom="margin">
                  <wp:align>left</wp:align>
                </wp:positionH>
                <wp:positionV relativeFrom="paragraph">
                  <wp:posOffset>10973</wp:posOffset>
                </wp:positionV>
                <wp:extent cx="6141493" cy="3482035"/>
                <wp:effectExtent l="0" t="0" r="1206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3" cy="3482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AE01" w14:textId="28F4FD98" w:rsidR="004E24C6" w:rsidRPr="004E24C6" w:rsidRDefault="004E24C6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4E24C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the results</w:t>
                            </w:r>
                          </w:p>
                          <w:p w14:paraId="59B176E0" w14:textId="77777777" w:rsidR="004E24C6" w:rsidRDefault="004E24C6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E815E52" w14:textId="4E710F52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2,2,1); </w:t>
                            </w:r>
                          </w:p>
                          <w:p w14:paraId="440C5FCF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0:1:Ns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,theta1);</w:t>
                            </w:r>
                          </w:p>
                          <w:p w14:paraId="29C450F5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6288CA" w14:textId="1F2C0EF6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'theta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2699A8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69E187A3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2,2,2); </w:t>
                            </w:r>
                          </w:p>
                          <w:p w14:paraId="0C1D6E9B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0:1:Ns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,theta2);</w:t>
                            </w:r>
                          </w:p>
                          <w:p w14:paraId="6028E37C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ABE836" w14:textId="18E8DABA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'theta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2'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F82321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466875B7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2,2,3); </w:t>
                            </w:r>
                          </w:p>
                          <w:p w14:paraId="3078C752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0:1:Ns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,dtheta1);</w:t>
                            </w:r>
                          </w:p>
                          <w:p w14:paraId="24836677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FE9641" w14:textId="681E88B1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'dtheta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D73034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0E6106A5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2,2,4); </w:t>
                            </w:r>
                          </w:p>
                          <w:p w14:paraId="3B48B3EB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0:1:Ns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,dtheta2);</w:t>
                            </w:r>
                          </w:p>
                          <w:p w14:paraId="6F2B1F40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5AD521" w14:textId="2BC673DA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'dtheta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2'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AF4F00" w14:textId="77777777" w:rsidR="000922A4" w:rsidRDefault="000922A4" w:rsidP="000922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516E6840" w14:textId="77777777" w:rsidR="000922A4" w:rsidRDefault="000922A4" w:rsidP="00092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1A31" id="Text Box 9" o:spid="_x0000_s1028" type="#_x0000_t202" style="position:absolute;margin-left:0;margin-top:.85pt;width:483.6pt;height:274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" fillcolor="#f2f2f2 [3052]" strokeweight=".5pt">
                <v:textbox>
                  <w:txbxContent>
                    <w:p w14:paraId="6265AE01" w14:textId="28F4FD98" w:rsidR="004E24C6" w:rsidRPr="004E24C6" w:rsidRDefault="004E24C6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 w:rsidRPr="004E24C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the results</w:t>
                      </w:r>
                    </w:p>
                    <w:p w14:paraId="59B176E0" w14:textId="77777777" w:rsidR="004E24C6" w:rsidRDefault="004E24C6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E815E52" w14:textId="4E710F52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2,2,1); </w:t>
                      </w:r>
                    </w:p>
                    <w:p w14:paraId="440C5FCF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0:1:Ns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,theta1);</w:t>
                      </w:r>
                    </w:p>
                    <w:p w14:paraId="29C450F5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B6288CA" w14:textId="1F2C0EF6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'theta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E2699A8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14:paraId="69E187A3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2,2,2); </w:t>
                      </w:r>
                    </w:p>
                    <w:p w14:paraId="0C1D6E9B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0:1:Ns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,theta2);</w:t>
                      </w:r>
                    </w:p>
                    <w:p w14:paraId="6028E37C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ABE836" w14:textId="18E8DABA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'theta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2'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CF82321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14:paraId="466875B7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2,2,3); </w:t>
                      </w:r>
                    </w:p>
                    <w:p w14:paraId="3078C752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0:1:Ns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,dtheta1);</w:t>
                      </w:r>
                    </w:p>
                    <w:p w14:paraId="24836677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FE9641" w14:textId="681E88B1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'dtheta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D73034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14:paraId="0E6106A5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2,2,4); </w:t>
                      </w:r>
                    </w:p>
                    <w:p w14:paraId="3B48B3EB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0:1:Ns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,dtheta2);</w:t>
                      </w:r>
                    </w:p>
                    <w:p w14:paraId="6F2B1F40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45AD521" w14:textId="2BC673DA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'dtheta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2'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AF4F00" w14:textId="77777777" w:rsidR="000922A4" w:rsidRDefault="000922A4" w:rsidP="000922A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 w14:paraId="516E6840" w14:textId="77777777" w:rsidR="000922A4" w:rsidRDefault="000922A4" w:rsidP="000922A4"/>
                  </w:txbxContent>
                </v:textbox>
                <w10:wrap anchorx="margin"/>
              </v:shape>
            </w:pict>
          </mc:Fallback>
        </mc:AlternateContent>
      </w:r>
    </w:p>
    <w:p w14:paraId="50644506" w14:textId="557BC0DE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E44DE3B" w14:textId="44D4E4C0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6587337" w14:textId="5C8E6E08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200644" w14:textId="6A9D44FA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6C28B4" w14:textId="06623ADD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178EFFA" w14:textId="179B0C6F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238C429" w14:textId="46CA22F6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3AC1331" w14:textId="0B691C77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75B6A7" w14:textId="03E0375D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B8A78D" w14:textId="0600B1FB" w:rsidR="004E24C6" w:rsidRDefault="004E24C6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3B890EB" w14:textId="77777777" w:rsidR="004E24C6" w:rsidRDefault="004E24C6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FC48D45" w14:textId="1E4A241F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0EE12E" w14:textId="312DF092" w:rsidR="000922A4" w:rsidRDefault="000922A4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of Matlab:</w:t>
      </w:r>
    </w:p>
    <w:p w14:paraId="4A72CDCE" w14:textId="1AACB5A4" w:rsidR="000922A4" w:rsidRDefault="000922A4" w:rsidP="000922A4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922A4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61F92CB9" wp14:editId="2FCA38C5">
            <wp:extent cx="5325745" cy="399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1E61" w14:textId="01B76C39" w:rsidR="004E24C6" w:rsidRDefault="004E24C6" w:rsidP="000922A4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BF7948" w14:textId="709CB04C" w:rsidR="004E24C6" w:rsidRDefault="004E24C6" w:rsidP="000922A4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44F2B" w14:textId="79FDEC53" w:rsidR="004E24C6" w:rsidRDefault="004E24C6" w:rsidP="000922A4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6025D7" w14:textId="0C985BFC" w:rsidR="004E24C6" w:rsidRDefault="004E24C6" w:rsidP="000922A4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0D92D6" w14:textId="3FC6EFBD" w:rsidR="004E24C6" w:rsidRDefault="004E24C6" w:rsidP="000922A4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15287" w14:textId="77777777" w:rsidR="004E24C6" w:rsidRDefault="004E24C6" w:rsidP="004E24C6">
      <w:pPr>
        <w:pStyle w:val="ListParagraph"/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c. PD + gravity controller</w:t>
      </w:r>
    </w:p>
    <w:p w14:paraId="50626F07" w14:textId="4F097EFC" w:rsidR="000922A4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06A7A" wp14:editId="78EBA9DB">
                <wp:simplePos x="0" y="0"/>
                <wp:positionH relativeFrom="margin">
                  <wp:align>left</wp:align>
                </wp:positionH>
                <wp:positionV relativeFrom="paragraph">
                  <wp:posOffset>282448</wp:posOffset>
                </wp:positionV>
                <wp:extent cx="6141085" cy="4184294"/>
                <wp:effectExtent l="0" t="0" r="1206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085" cy="41842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D5A32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PD Simulation </w:t>
                            </w:r>
                          </w:p>
                          <w:p w14:paraId="58C2EC6F" w14:textId="412A2DEF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Same with section b</w:t>
                            </w:r>
                          </w:p>
                          <w:p w14:paraId="48F5493F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07D773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Initial state</w:t>
                            </w:r>
                          </w:p>
                          <w:p w14:paraId="522435D8" w14:textId="580EC194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Same with section b</w:t>
                            </w:r>
                          </w:p>
                          <w:p w14:paraId="523290D6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Controller</w:t>
                            </w:r>
                          </w:p>
                          <w:p w14:paraId="2C9EFD42" w14:textId="5677FF5F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Kp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diag([300;300]);</w:t>
                            </w:r>
                          </w:p>
                          <w:p w14:paraId="6A66985A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Kd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diag([60;60]);</w:t>
                            </w:r>
                          </w:p>
                          <w:p w14:paraId="7CEFAA8E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tau = Kp*[th1r - theta1(k); th2r - theta2(k)]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16EFF14" w14:textId="548CD453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+ Kd*[dth1r - dtheta1(k); dth2r - dtheta2(k)] + G;  </w:t>
                            </w:r>
                          </w:p>
                          <w:p w14:paraId="00A41CE7" w14:textId="2270E38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FD581B1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406E96" w14:textId="4D5DCC3B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f1 = [dtheta1(k); dtheta2(k)];</w:t>
                            </w:r>
                          </w:p>
                          <w:p w14:paraId="46DF417D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f2 = inv(M)*(tau - V - G);</w:t>
                            </w:r>
                          </w:p>
                          <w:p w14:paraId="7DE03FCF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EFCDB84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ode45(@(t,x) [f1;f2], [(k-1)*ts, k*ts],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657E1F68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[theta1(k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);theta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2(k);dtheta1(k);dtheta2(k)]);</w:t>
                            </w:r>
                          </w:p>
                          <w:p w14:paraId="3287CB6C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  <w:p w14:paraId="1E93C4A1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theta1(k+1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x(max(size(x)),1);</w:t>
                            </w:r>
                          </w:p>
                          <w:p w14:paraId="25EB1886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theta2(k+1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x(max(size(x)),2);</w:t>
                            </w:r>
                          </w:p>
                          <w:p w14:paraId="4718A3D2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dtheta1(k+1) = x(max(size(x)),3);</w:t>
                            </w:r>
                          </w:p>
                          <w:p w14:paraId="175192A6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dtheta2(k+1) = x(max(size(x)),4);</w:t>
                            </w:r>
                          </w:p>
                          <w:p w14:paraId="39BA54D0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7F50AB3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EA86679" w14:textId="67470765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2AF3A79A" w14:textId="062A36AF" w:rsidR="004E24C6" w:rsidRP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4E24C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the results</w:t>
                            </w:r>
                          </w:p>
                          <w:p w14:paraId="7362A07C" w14:textId="6CAE6DA5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Same with section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6A7A" id="Text Box 13" o:spid="_x0000_s1029" type="#_x0000_t202" style="position:absolute;margin-left:0;margin-top:22.25pt;width:483.55pt;height:329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" fillcolor="#f2f2f2 [3052]" strokeweight=".5pt">
                <v:textbox>
                  <w:txbxContent>
                    <w:p w14:paraId="60BD5A32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PD Simulation </w:t>
                      </w:r>
                    </w:p>
                    <w:p w14:paraId="58C2EC6F" w14:textId="412A2DEF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Same with section b</w:t>
                      </w:r>
                    </w:p>
                    <w:p w14:paraId="48F5493F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07D773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Initial state</w:t>
                      </w:r>
                    </w:p>
                    <w:p w14:paraId="522435D8" w14:textId="580EC194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Same with section b</w:t>
                      </w:r>
                    </w:p>
                    <w:p w14:paraId="523290D6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Controller</w:t>
                      </w:r>
                    </w:p>
                    <w:p w14:paraId="2C9EFD42" w14:textId="5677FF5F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Kp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diag([300;300]);</w:t>
                      </w:r>
                    </w:p>
                    <w:p w14:paraId="6A66985A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Kd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diag([60;60]);</w:t>
                      </w:r>
                    </w:p>
                    <w:p w14:paraId="7CEFAA8E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tau = Kp*[th1r - theta1(k); th2r - theta2(k)]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116EFF14" w14:textId="548CD453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+ Kd*[dth1r - dtheta1(k); dth2r - dtheta2(k)] + G;  </w:t>
                      </w:r>
                    </w:p>
                    <w:p w14:paraId="00A41CE7" w14:textId="2270E38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FD581B1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4406E96" w14:textId="4D5DCC3B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f1 = [dtheta1(k); dtheta2(k)];</w:t>
                      </w:r>
                    </w:p>
                    <w:p w14:paraId="46DF417D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f2 = inv(M)*(tau - V - G);</w:t>
                      </w:r>
                    </w:p>
                    <w:p w14:paraId="7DE03FCF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EFCDB84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ode45(@(t,x) [f1;f2], [(k-1)*ts, k*ts],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657E1F68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    [theta1(k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);theta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2(k);dtheta1(k);dtheta2(k)]);</w:t>
                      </w:r>
                    </w:p>
                    <w:p w14:paraId="3287CB6C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14:paraId="1E93C4A1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theta1(k+1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x(max(size(x)),1);</w:t>
                      </w:r>
                    </w:p>
                    <w:p w14:paraId="25EB1886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theta2(k+1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x(max(size(x)),2);</w:t>
                      </w:r>
                    </w:p>
                    <w:p w14:paraId="4718A3D2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dtheta1(k+1) = x(max(size(x)),3);</w:t>
                      </w:r>
                    </w:p>
                    <w:p w14:paraId="175192A6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dtheta2(k+1) = x(max(size(x)),4);</w:t>
                      </w:r>
                    </w:p>
                    <w:p w14:paraId="39BA54D0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7F50AB3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EA86679" w14:textId="67470765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2AF3A79A" w14:textId="062A36AF" w:rsidR="004E24C6" w:rsidRP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 w:rsidRPr="004E24C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the results</w:t>
                      </w:r>
                    </w:p>
                    <w:p w14:paraId="7362A07C" w14:textId="6CAE6DA5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Same with section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Matlab Code </w:t>
      </w:r>
    </w:p>
    <w:p w14:paraId="04F976CA" w14:textId="2168DD96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6ACDD93" w14:textId="20F00B7D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3F570BC" w14:textId="3CA9520B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6BD529A" w14:textId="6816B948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CEE91B" w14:textId="7ED18480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6D51E95" w14:textId="79030C2C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F6F038" w14:textId="4E2D8799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3B7D93D" w14:textId="7F15DF22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1E23BA" w14:textId="704D3A29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DBD1B72" w14:textId="3AD2DBA0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6406297" w14:textId="2F13100D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95B8A5C" w14:textId="17D7916A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3F24681" w14:textId="4087A924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70A199" w14:textId="0EF4240E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717ECC6" w14:textId="77777777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F9CBF6" w14:textId="1F9E132F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of Matlab:</w:t>
      </w:r>
    </w:p>
    <w:p w14:paraId="52647461" w14:textId="7E1D0139" w:rsidR="004E24C6" w:rsidRDefault="004E24C6" w:rsidP="004E24C6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E24C6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4C349F36" wp14:editId="1CFB2BF0">
            <wp:extent cx="5325745" cy="399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DF85" w14:textId="69F279CB" w:rsidR="004E24C6" w:rsidRDefault="004E24C6" w:rsidP="004E24C6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75590" w14:textId="1692FEE0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d. Computed torque control simulation</w:t>
      </w:r>
    </w:p>
    <w:p w14:paraId="20488B14" w14:textId="30AC6ED7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F1D99" wp14:editId="6EDE13C7">
                <wp:simplePos x="0" y="0"/>
                <wp:positionH relativeFrom="margin">
                  <wp:align>left</wp:align>
                </wp:positionH>
                <wp:positionV relativeFrom="paragraph">
                  <wp:posOffset>282449</wp:posOffset>
                </wp:positionV>
                <wp:extent cx="6141085" cy="4557370"/>
                <wp:effectExtent l="0" t="0" r="1206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085" cy="4557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9167E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PD Simulation </w:t>
                            </w:r>
                          </w:p>
                          <w:p w14:paraId="3BF08E28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Same with section b</w:t>
                            </w:r>
                          </w:p>
                          <w:p w14:paraId="168A58B8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A498F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Initial state</w:t>
                            </w:r>
                          </w:p>
                          <w:p w14:paraId="7264CE0F" w14:textId="438D9BD9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Same with section b</w:t>
                            </w:r>
                          </w:p>
                          <w:p w14:paraId="2AA0BC22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04210DC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Controller</w:t>
                            </w:r>
                          </w:p>
                          <w:p w14:paraId="0EC091A4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Kp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diag([300;300]);</w:t>
                            </w:r>
                          </w:p>
                          <w:p w14:paraId="0CA00597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Kd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diag([60;60]);</w:t>
                            </w:r>
                          </w:p>
                          <w:p w14:paraId="7203307E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ddth1r = 2*a12 + 6*a13*((k-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ts);</w:t>
                            </w:r>
                            <w:bookmarkStart w:id="1" w:name="_GoBack"/>
                            <w:bookmarkEnd w:id="1"/>
                          </w:p>
                          <w:p w14:paraId="7F684C47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ddth2r = 2*a22 + 6*a23*((k-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ts);</w:t>
                            </w:r>
                          </w:p>
                          <w:p w14:paraId="5F433F65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ddth = [ddth1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r;ddth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2r];</w:t>
                            </w:r>
                          </w:p>
                          <w:p w14:paraId="31E3EC6B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tau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M*(ddth + Kp*[th1r - theta1(k); th2r - theta2(k)]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FF19FD6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+ Kd*[dth1r - dtheta1(k); dth2r - dtheta2(k)]) + V + G;</w:t>
                            </w:r>
                          </w:p>
                          <w:p w14:paraId="4E02C1F7" w14:textId="2C27D26E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DB4022F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f1 = [dtheta1(k); dtheta2(k)];</w:t>
                            </w:r>
                          </w:p>
                          <w:p w14:paraId="6DC48450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f2 = inv(M)*(tau - V - G);</w:t>
                            </w:r>
                          </w:p>
                          <w:p w14:paraId="2714D698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5793D7D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ode45(@(t,x) [f1;f2], [(k-1)*ts, k*ts],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738CE0E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[theta1(k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);theta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2(k);dtheta1(k);dtheta2(k)]);</w:t>
                            </w:r>
                          </w:p>
                          <w:p w14:paraId="5945F3A2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  <w:p w14:paraId="6BA07420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theta1(k+1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x(max(size(x)),1);</w:t>
                            </w:r>
                          </w:p>
                          <w:p w14:paraId="0593ED82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theta2(k+1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 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x(max(size(x)),2);</w:t>
                            </w:r>
                          </w:p>
                          <w:p w14:paraId="170B4DB3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dtheta1(k+1) = x(max(size(x)),3);</w:t>
                            </w:r>
                          </w:p>
                          <w:p w14:paraId="27B08BB8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dtheta2(k+1) = x(max(size(x)),4);</w:t>
                            </w:r>
                          </w:p>
                          <w:p w14:paraId="3AECD475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A9F5257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D26922C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BC26F2A" w14:textId="77777777" w:rsidR="004E24C6" w:rsidRP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4E24C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the results</w:t>
                            </w:r>
                          </w:p>
                          <w:p w14:paraId="3D2F552E" w14:textId="77777777" w:rsidR="004E24C6" w:rsidRDefault="004E24C6" w:rsidP="004E24C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Same with section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1D99" id="Text Box 16" o:spid="_x0000_s1030" type="#_x0000_t202" style="position:absolute;margin-left:0;margin-top:22.25pt;width:483.55pt;height:358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" fillcolor="#f2f2f2 [3052]" strokeweight=".5pt">
                <v:textbox>
                  <w:txbxContent>
                    <w:p w14:paraId="1149167E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PD Simulation </w:t>
                      </w:r>
                    </w:p>
                    <w:p w14:paraId="3BF08E28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Same with section b</w:t>
                      </w:r>
                    </w:p>
                    <w:p w14:paraId="168A58B8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A498F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Initial state</w:t>
                      </w:r>
                    </w:p>
                    <w:p w14:paraId="7264CE0F" w14:textId="438D9BD9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Same with section b</w:t>
                      </w:r>
                    </w:p>
                    <w:p w14:paraId="2AA0BC22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04210DC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Controller</w:t>
                      </w:r>
                    </w:p>
                    <w:p w14:paraId="0EC091A4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Kp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diag([300;300]);</w:t>
                      </w:r>
                    </w:p>
                    <w:p w14:paraId="0CA00597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Kd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diag([60;60]);</w:t>
                      </w:r>
                    </w:p>
                    <w:p w14:paraId="7203307E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ddth1r = 2*a12 + 6*a13*((k-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ts);</w:t>
                      </w:r>
                      <w:bookmarkStart w:id="2" w:name="_GoBack"/>
                      <w:bookmarkEnd w:id="2"/>
                    </w:p>
                    <w:p w14:paraId="7F684C47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ddth2r = 2*a22 + 6*a23*((k-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ts);</w:t>
                      </w:r>
                    </w:p>
                    <w:p w14:paraId="5F433F65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ddth = [ddth1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r;ddth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2r];</w:t>
                      </w:r>
                    </w:p>
                    <w:p w14:paraId="31E3EC6B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tau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M*(ddth + Kp*[th1r - theta1(k); th2r - theta2(k)]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0FF19FD6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+ Kd*[dth1r - dtheta1(k); dth2r - dtheta2(k)]) + V + G;</w:t>
                      </w:r>
                    </w:p>
                    <w:p w14:paraId="4E02C1F7" w14:textId="2C27D26E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DB4022F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f1 = [dtheta1(k); dtheta2(k)];</w:t>
                      </w:r>
                    </w:p>
                    <w:p w14:paraId="6DC48450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f2 = inv(M)*(tau - V - G);</w:t>
                      </w:r>
                    </w:p>
                    <w:p w14:paraId="2714D698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5793D7D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ode45(@(t,x) [f1;f2], [(k-1)*ts, k*ts],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738CE0E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    [theta1(k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);theta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2(k);dtheta1(k);dtheta2(k)]);</w:t>
                      </w:r>
                    </w:p>
                    <w:p w14:paraId="5945F3A2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14:paraId="6BA07420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theta1(k+1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x(max(size(x)),1);</w:t>
                      </w:r>
                    </w:p>
                    <w:p w14:paraId="0593ED82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theta2(k+1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 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x(max(size(x)),2);</w:t>
                      </w:r>
                    </w:p>
                    <w:p w14:paraId="170B4DB3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dtheta1(k+1) = x(max(size(x)),3);</w:t>
                      </w:r>
                    </w:p>
                    <w:p w14:paraId="27B08BB8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dtheta2(k+1) = x(max(size(x)),4);</w:t>
                      </w:r>
                    </w:p>
                    <w:p w14:paraId="3AECD475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A9F5257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D26922C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BC26F2A" w14:textId="77777777" w:rsidR="004E24C6" w:rsidRP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 w:rsidRPr="004E24C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the results</w:t>
                      </w:r>
                    </w:p>
                    <w:p w14:paraId="3D2F552E" w14:textId="77777777" w:rsidR="004E24C6" w:rsidRDefault="004E24C6" w:rsidP="004E24C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Same with section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Matlab code:</w:t>
      </w:r>
    </w:p>
    <w:p w14:paraId="699EEF24" w14:textId="5F252FED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05DAB9F" w14:textId="3FF6D460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B3E2A9B" w14:textId="2F7F0123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65B794D" w14:textId="6E4953CA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E205DE7" w14:textId="0ABF2197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7859F2" w14:textId="611F8CAD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264BB0B" w14:textId="3D684194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3A8A786" w14:textId="582FBAF0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235B4F" w14:textId="7972C288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9DDDA2" w14:textId="3D4C5E01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BF1126" w14:textId="7E01AEE6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19FB46E" w14:textId="06D991A4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3B50476" w14:textId="32791270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C517EB" w14:textId="49338C47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9996DF0" w14:textId="6E1B6A79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31AA6F4" w14:textId="58A9BD8A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CC61698" w14:textId="1773D38C" w:rsidR="004E24C6" w:rsidRDefault="004E24C6" w:rsidP="004E24C6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of Matlab</w:t>
      </w:r>
    </w:p>
    <w:p w14:paraId="518765F8" w14:textId="41AB6136" w:rsidR="004E24C6" w:rsidRDefault="004E24C6" w:rsidP="004E24C6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E24C6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628CA34B" wp14:editId="199D46A2">
            <wp:extent cx="5325745" cy="399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4C6" w:rsidSect="00F678D2">
      <w:footerReference w:type="default" r:id="rId14"/>
      <w:pgSz w:w="11906" w:h="16838" w:code="9"/>
      <w:pgMar w:top="72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97F3D" w14:textId="77777777" w:rsidR="00AC4B4F" w:rsidRDefault="00AC4B4F">
      <w:pPr>
        <w:spacing w:after="0"/>
      </w:pPr>
      <w:r>
        <w:separator/>
      </w:r>
    </w:p>
  </w:endnote>
  <w:endnote w:type="continuationSeparator" w:id="0">
    <w:p w14:paraId="10809BDE" w14:textId="77777777" w:rsidR="00AC4B4F" w:rsidRDefault="00AC4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18C17" w14:textId="77777777" w:rsidR="00050C8B" w:rsidRDefault="000D5AB1">
    <w:pPr>
      <w:pStyle w:val="Footer"/>
    </w:pPr>
    <w:r>
      <w:t xml:space="preserve">Page </w:t>
    </w:r>
    <w:proofErr w:type="gramStart"/>
    <w:r w:rsidR="00BD4358">
      <w:t>…..</w:t>
    </w:r>
    <w:proofErr w:type="gramEnd"/>
    <w:r w:rsidR="00BD4358">
      <w:t>/…..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1FE13" w14:textId="77777777" w:rsidR="00AC4B4F" w:rsidRDefault="00AC4B4F">
      <w:pPr>
        <w:spacing w:after="0"/>
      </w:pPr>
      <w:r>
        <w:separator/>
      </w:r>
    </w:p>
  </w:footnote>
  <w:footnote w:type="continuationSeparator" w:id="0">
    <w:p w14:paraId="19329370" w14:textId="77777777" w:rsidR="00AC4B4F" w:rsidRDefault="00AC4B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30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A7224"/>
    <w:multiLevelType w:val="hybridMultilevel"/>
    <w:tmpl w:val="543ACBE6"/>
    <w:lvl w:ilvl="0" w:tplc="813E95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90051"/>
    <w:multiLevelType w:val="hybridMultilevel"/>
    <w:tmpl w:val="06681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0B63FA"/>
    <w:multiLevelType w:val="hybridMultilevel"/>
    <w:tmpl w:val="A36007FA"/>
    <w:lvl w:ilvl="0" w:tplc="DF1CE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15BB0"/>
    <w:multiLevelType w:val="hybridMultilevel"/>
    <w:tmpl w:val="8A42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B5BFB"/>
    <w:multiLevelType w:val="hybridMultilevel"/>
    <w:tmpl w:val="D8387EBA"/>
    <w:lvl w:ilvl="0" w:tplc="2842E1C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F0BD4"/>
    <w:multiLevelType w:val="hybridMultilevel"/>
    <w:tmpl w:val="9482BC54"/>
    <w:lvl w:ilvl="0" w:tplc="0E706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741BE"/>
    <w:multiLevelType w:val="hybridMultilevel"/>
    <w:tmpl w:val="0A945300"/>
    <w:lvl w:ilvl="0" w:tplc="54FCADF4">
      <w:start w:val="1"/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1"/>
  </w:num>
  <w:num w:numId="15">
    <w:abstractNumId w:val="20"/>
  </w:num>
  <w:num w:numId="16">
    <w:abstractNumId w:val="10"/>
  </w:num>
  <w:num w:numId="17">
    <w:abstractNumId w:val="11"/>
  </w:num>
  <w:num w:numId="18">
    <w:abstractNumId w:val="19"/>
  </w:num>
  <w:num w:numId="19">
    <w:abstractNumId w:val="12"/>
  </w:num>
  <w:num w:numId="20">
    <w:abstractNumId w:val="15"/>
  </w:num>
  <w:num w:numId="21">
    <w:abstractNumId w:val="17"/>
  </w:num>
  <w:num w:numId="22">
    <w:abstractNumId w:val="1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zI1sbQ0tDA2NDVU0lEKTi0uzszPAykwtKgFAOUA8v8tAAAA"/>
  </w:docVars>
  <w:rsids>
    <w:rsidRoot w:val="008972BD"/>
    <w:rsid w:val="000212F6"/>
    <w:rsid w:val="00031587"/>
    <w:rsid w:val="000378D2"/>
    <w:rsid w:val="00052DFD"/>
    <w:rsid w:val="00073245"/>
    <w:rsid w:val="000922A4"/>
    <w:rsid w:val="000A2716"/>
    <w:rsid w:val="000A783F"/>
    <w:rsid w:val="000D5AB1"/>
    <w:rsid w:val="000E73B0"/>
    <w:rsid w:val="00167440"/>
    <w:rsid w:val="001A56D5"/>
    <w:rsid w:val="001E00D8"/>
    <w:rsid w:val="001E1F4C"/>
    <w:rsid w:val="001F140D"/>
    <w:rsid w:val="002045EB"/>
    <w:rsid w:val="00271269"/>
    <w:rsid w:val="00284B0E"/>
    <w:rsid w:val="0028636A"/>
    <w:rsid w:val="00293B83"/>
    <w:rsid w:val="00295A41"/>
    <w:rsid w:val="00302A2C"/>
    <w:rsid w:val="00311FA3"/>
    <w:rsid w:val="00351F20"/>
    <w:rsid w:val="0035620C"/>
    <w:rsid w:val="00381669"/>
    <w:rsid w:val="003877CA"/>
    <w:rsid w:val="00387912"/>
    <w:rsid w:val="00395AEB"/>
    <w:rsid w:val="003F1F5A"/>
    <w:rsid w:val="003F4C26"/>
    <w:rsid w:val="00404B38"/>
    <w:rsid w:val="00444E74"/>
    <w:rsid w:val="00467821"/>
    <w:rsid w:val="00492DE4"/>
    <w:rsid w:val="004C03EB"/>
    <w:rsid w:val="004E115B"/>
    <w:rsid w:val="004E24C6"/>
    <w:rsid w:val="004F03DF"/>
    <w:rsid w:val="004F7069"/>
    <w:rsid w:val="005160FD"/>
    <w:rsid w:val="0052105A"/>
    <w:rsid w:val="005512B8"/>
    <w:rsid w:val="005A31AD"/>
    <w:rsid w:val="005F65CD"/>
    <w:rsid w:val="00651955"/>
    <w:rsid w:val="00673C35"/>
    <w:rsid w:val="00681C06"/>
    <w:rsid w:val="006864BB"/>
    <w:rsid w:val="006A3CE7"/>
    <w:rsid w:val="006E741B"/>
    <w:rsid w:val="0071530E"/>
    <w:rsid w:val="0072101D"/>
    <w:rsid w:val="00754FA7"/>
    <w:rsid w:val="0076387D"/>
    <w:rsid w:val="007C1367"/>
    <w:rsid w:val="007C3D7A"/>
    <w:rsid w:val="007D631D"/>
    <w:rsid w:val="008112EF"/>
    <w:rsid w:val="008141D0"/>
    <w:rsid w:val="00830D5C"/>
    <w:rsid w:val="00836A26"/>
    <w:rsid w:val="00853CFD"/>
    <w:rsid w:val="0089296F"/>
    <w:rsid w:val="008972BD"/>
    <w:rsid w:val="008C3CD0"/>
    <w:rsid w:val="008D5F8E"/>
    <w:rsid w:val="008F15C5"/>
    <w:rsid w:val="008F4A30"/>
    <w:rsid w:val="00923704"/>
    <w:rsid w:val="00935A6C"/>
    <w:rsid w:val="00965AA2"/>
    <w:rsid w:val="00965D17"/>
    <w:rsid w:val="009761AF"/>
    <w:rsid w:val="00A163A3"/>
    <w:rsid w:val="00A27383"/>
    <w:rsid w:val="00A53740"/>
    <w:rsid w:val="00A670EB"/>
    <w:rsid w:val="00A736B0"/>
    <w:rsid w:val="00AB0F53"/>
    <w:rsid w:val="00AC4B4F"/>
    <w:rsid w:val="00AF3BE9"/>
    <w:rsid w:val="00AF4D2B"/>
    <w:rsid w:val="00B12114"/>
    <w:rsid w:val="00B57734"/>
    <w:rsid w:val="00B82C46"/>
    <w:rsid w:val="00BD4358"/>
    <w:rsid w:val="00C3135A"/>
    <w:rsid w:val="00C4489B"/>
    <w:rsid w:val="00C7654D"/>
    <w:rsid w:val="00C8260D"/>
    <w:rsid w:val="00C82E13"/>
    <w:rsid w:val="00C83E3C"/>
    <w:rsid w:val="00CB2257"/>
    <w:rsid w:val="00D02A74"/>
    <w:rsid w:val="00D0606D"/>
    <w:rsid w:val="00D5409E"/>
    <w:rsid w:val="00D905F1"/>
    <w:rsid w:val="00DF56DD"/>
    <w:rsid w:val="00E5470D"/>
    <w:rsid w:val="00E65BCF"/>
    <w:rsid w:val="00ED3C36"/>
    <w:rsid w:val="00EE6C85"/>
    <w:rsid w:val="00F0274A"/>
    <w:rsid w:val="00F02AB8"/>
    <w:rsid w:val="00F069A6"/>
    <w:rsid w:val="00F105AF"/>
    <w:rsid w:val="00F15E13"/>
    <w:rsid w:val="00F42851"/>
    <w:rsid w:val="00F44B8C"/>
    <w:rsid w:val="00F678D2"/>
    <w:rsid w:val="00FB0C57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D23"/>
  <w15:chartTrackingRefBased/>
  <w15:docId w15:val="{51005A7C-552A-4165-8381-653C062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8972B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972BD"/>
    <w:pPr>
      <w:ind w:left="720"/>
      <w:contextualSpacing/>
    </w:pPr>
  </w:style>
  <w:style w:type="paragraph" w:customStyle="1" w:styleId="a">
    <w:name w:val="바탕글"/>
    <w:rsid w:val="00FF2168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Batang" w:eastAsia="Batang" w:hAnsi="Batang"/>
      <w:color w:val="000000"/>
      <w:sz w:val="20"/>
    </w:rPr>
  </w:style>
  <w:style w:type="character" w:customStyle="1" w:styleId="fontstyle01">
    <w:name w:val="fontstyle01"/>
    <w:basedOn w:val="DefaultParagraphFont"/>
    <w:rsid w:val="000A783F"/>
    <w:rPr>
      <w:rFonts w:ascii="Batang" w:eastAsia="Batang" w:hAnsi="Batang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laphuongha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D96474969B4381BB6CB01F680B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2273-54F2-4CA4-BC43-A9A5575869DF}"/>
      </w:docPartPr>
      <w:docPartBody>
        <w:p w:rsidR="00B421DC" w:rsidRDefault="0060346D">
          <w:pPr>
            <w:pStyle w:val="B2D96474969B4381BB6CB01F680B9601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D"/>
    <w:rsid w:val="00145E7B"/>
    <w:rsid w:val="00255D19"/>
    <w:rsid w:val="003845D1"/>
    <w:rsid w:val="003D2206"/>
    <w:rsid w:val="003F0F93"/>
    <w:rsid w:val="004E0B2B"/>
    <w:rsid w:val="0060346D"/>
    <w:rsid w:val="006667F8"/>
    <w:rsid w:val="00717E86"/>
    <w:rsid w:val="009F6EF2"/>
    <w:rsid w:val="00AC59E2"/>
    <w:rsid w:val="00B30D7D"/>
    <w:rsid w:val="00B421DC"/>
    <w:rsid w:val="00C579CC"/>
    <w:rsid w:val="00C608AC"/>
    <w:rsid w:val="00DF429E"/>
    <w:rsid w:val="00E3596D"/>
    <w:rsid w:val="00F84199"/>
    <w:rsid w:val="00F846EB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5B68AFF13435ABCEBC5E276B83A63">
    <w:name w:val="6C05B68AFF13435ABCEBC5E276B83A63"/>
  </w:style>
  <w:style w:type="paragraph" w:customStyle="1" w:styleId="C96511DC94E14E2FAA20B88ACE2FCC4F">
    <w:name w:val="C96511DC94E14E2FAA20B88ACE2FCC4F"/>
  </w:style>
  <w:style w:type="paragraph" w:customStyle="1" w:styleId="8641E1F148C14B1191F49B9101D6C5D2">
    <w:name w:val="8641E1F148C14B1191F49B9101D6C5D2"/>
  </w:style>
  <w:style w:type="paragraph" w:customStyle="1" w:styleId="B2D96474969B4381BB6CB01F680B9601">
    <w:name w:val="B2D96474969B4381BB6CB01F680B9601"/>
  </w:style>
  <w:style w:type="paragraph" w:customStyle="1" w:styleId="6949805147724B4AB49CDE8B3CE2CBD8">
    <w:name w:val="6949805147724B4AB49CDE8B3CE2CBD8"/>
  </w:style>
  <w:style w:type="paragraph" w:customStyle="1" w:styleId="47A43EAB115547DA949EDBCBED7015EB">
    <w:name w:val="47A43EAB115547DA949EDBCBED7015EB"/>
  </w:style>
  <w:style w:type="paragraph" w:customStyle="1" w:styleId="DEA43FDC34054F3B9C53FB504CF822A7">
    <w:name w:val="DEA43FDC34054F3B9C53FB504CF822A7"/>
  </w:style>
  <w:style w:type="paragraph" w:customStyle="1" w:styleId="7273845122EC4B938A5637971A368EEC">
    <w:name w:val="7273845122EC4B938A5637971A368EEC"/>
  </w:style>
  <w:style w:type="paragraph" w:customStyle="1" w:styleId="6A6195EDA5EB404FAF1492072568E238">
    <w:name w:val="6A6195EDA5EB404FAF1492072568E238"/>
  </w:style>
  <w:style w:type="paragraph" w:customStyle="1" w:styleId="F99149AF1EF84AE2A04C2D60EBC064FC">
    <w:name w:val="F99149AF1EF84AE2A04C2D60EBC064FC"/>
  </w:style>
  <w:style w:type="paragraph" w:customStyle="1" w:styleId="A62C9D91CEF54AE3A3D2D3A000F4ACE2">
    <w:name w:val="A62C9D91CEF54AE3A3D2D3A000F4ACE2"/>
  </w:style>
  <w:style w:type="paragraph" w:customStyle="1" w:styleId="B3A8F5D77ED84D609259CF12C2F46C83">
    <w:name w:val="B3A8F5D77ED84D609259CF12C2F46C83"/>
  </w:style>
  <w:style w:type="paragraph" w:customStyle="1" w:styleId="2186F76195854FE5B825CA7FD25CC924">
    <w:name w:val="2186F76195854FE5B825CA7FD25CC924"/>
  </w:style>
  <w:style w:type="character" w:styleId="PlaceholderText">
    <w:name w:val="Placeholder Text"/>
    <w:basedOn w:val="DefaultParagraphFont"/>
    <w:uiPriority w:val="99"/>
    <w:semiHidden/>
    <w:rsid w:val="00255D19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329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Ha La</cp:lastModifiedBy>
  <cp:revision>8</cp:revision>
  <cp:lastPrinted>2019-10-27T12:32:00Z</cp:lastPrinted>
  <dcterms:created xsi:type="dcterms:W3CDTF">2019-10-27T08:23:00Z</dcterms:created>
  <dcterms:modified xsi:type="dcterms:W3CDTF">2019-12-01T06:44:00Z</dcterms:modified>
</cp:coreProperties>
</file>
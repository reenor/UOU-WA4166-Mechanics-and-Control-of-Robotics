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640" w:type="dxa"/>
        <w:tblInd w:w="102" w:type="dxa"/>
        <w:tblBorders>
          <w:bottom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  <w:gridCol w:w="419"/>
      </w:tblGrid>
      <w:tr w:rsidR="00FF2168" w14:paraId="15EF37F8" w14:textId="77777777" w:rsidTr="00FF2168">
        <w:trPr>
          <w:trHeight w:val="5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B70" w14:textId="77777777" w:rsidR="00FF2168" w:rsidRDefault="00FF2168">
            <w:pPr>
              <w:pStyle w:val="a"/>
              <w:wordWrap/>
              <w:jc w:val="center"/>
              <w:rPr>
                <w:rFonts w:ascii="SimSun" w:hAnsi="SimSun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Hlk477798311"/>
            <w:bookmarkEnd w:id="0"/>
            <w:r>
              <w:rPr>
                <w:rFonts w:ascii="SimSun" w:hAnsi="SimSun" w:hint="eastAsia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  <w:tr w:rsidR="00FF2168" w14:paraId="404D2CC8" w14:textId="77777777" w:rsidTr="00FF2168">
        <w:trPr>
          <w:gridAfter w:val="1"/>
          <w:wAfter w:w="419" w:type="dxa"/>
          <w:trHeight w:val="456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D760" w14:textId="32367A8B" w:rsidR="00FF2168" w:rsidRDefault="00FF2168">
            <w:pPr>
              <w:pStyle w:val="a"/>
              <w:wordWrap/>
              <w:jc w:val="center"/>
              <w:rPr>
                <w:b/>
                <w:sz w:val="40"/>
              </w:rPr>
            </w:pPr>
          </w:p>
        </w:tc>
      </w:tr>
    </w:tbl>
    <w:p w14:paraId="6BBBC341" w14:textId="77777777" w:rsidR="00FF2168" w:rsidRDefault="00FF2168" w:rsidP="00FF2168">
      <w:pPr>
        <w:pStyle w:val="a"/>
        <w:wordWrap/>
        <w:snapToGrid/>
        <w:jc w:val="center"/>
      </w:pPr>
      <w:r>
        <w:rPr>
          <w:noProof/>
          <w:lang w:eastAsia="ko-KR"/>
        </w:rPr>
        <w:drawing>
          <wp:inline distT="0" distB="0" distL="0" distR="0" wp14:anchorId="5943F1A1" wp14:editId="1E9996D7">
            <wp:extent cx="2752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336" w14:textId="77777777" w:rsidR="00FF2168" w:rsidRDefault="00FF2168" w:rsidP="00FF2168">
      <w:pPr>
        <w:pStyle w:val="a"/>
        <w:wordWrap/>
        <w:snapToGrid/>
        <w:jc w:val="center"/>
      </w:pPr>
    </w:p>
    <w:p w14:paraId="023C65FE" w14:textId="77777777" w:rsidR="00FF2168" w:rsidRDefault="00FF2168" w:rsidP="00FF2168">
      <w:pPr>
        <w:pStyle w:val="a"/>
        <w:wordWrap/>
        <w:snapToGrid/>
        <w:jc w:val="center"/>
      </w:pPr>
    </w:p>
    <w:tbl>
      <w:tblPr>
        <w:tblOverlap w:val="never"/>
        <w:tblW w:w="87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0"/>
        <w:gridCol w:w="4770"/>
      </w:tblGrid>
      <w:tr w:rsidR="00FF2168" w14:paraId="3346479E" w14:textId="77777777" w:rsidTr="00FF2168">
        <w:trPr>
          <w:trHeight w:val="5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7DAA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과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CC09" w14:textId="77777777" w:rsidR="00FF2168" w:rsidRDefault="00FF2168">
            <w:pPr>
              <w:pStyle w:val="a"/>
              <w:tabs>
                <w:tab w:val="left" w:pos="825"/>
              </w:tabs>
              <w:wordWrap/>
              <w:jc w:val="right"/>
              <w:rPr>
                <w:b/>
                <w:sz w:val="30"/>
                <w:lang w:eastAsia="ko-KR"/>
              </w:rPr>
            </w:pPr>
            <w:r>
              <w:rPr>
                <w:rFonts w:hint="eastAsia"/>
                <w:b/>
                <w:sz w:val="30"/>
                <w:lang w:eastAsia="ko-KR"/>
              </w:rPr>
              <w:t>전기전자정보시스템공학전공</w:t>
            </w:r>
          </w:p>
        </w:tc>
      </w:tr>
      <w:tr w:rsidR="00FF2168" w14:paraId="7E9F52DE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3C7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교수님  (Professor)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F8CA" w14:textId="457705B8" w:rsidR="00FF2168" w:rsidRDefault="00387912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 w:rsidRPr="00387912">
              <w:rPr>
                <w:rFonts w:hint="eastAsia"/>
                <w:b/>
                <w:sz w:val="30"/>
              </w:rPr>
              <w:t>KANG, HEE-JUN</w:t>
            </w:r>
            <w:r w:rsidR="00FF2168">
              <w:rPr>
                <w:rFonts w:hint="eastAsia"/>
                <w:b/>
                <w:sz w:val="30"/>
              </w:rPr>
              <w:t xml:space="preserve"> 교수님</w:t>
            </w:r>
          </w:p>
        </w:tc>
      </w:tr>
      <w:tr w:rsidR="00FF2168" w14:paraId="236B5268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07A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번 (Student ID)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F5C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20175308</w:t>
            </w:r>
          </w:p>
        </w:tc>
      </w:tr>
      <w:tr w:rsidR="00FF2168" w14:paraId="72648D2C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2C4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이  름 (Name)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0B174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La Phuong Ha</w:t>
            </w:r>
          </w:p>
        </w:tc>
      </w:tr>
      <w:tr w:rsidR="00FF2168" w14:paraId="00C04B9A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CF9E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제출일 (Times)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92FA" w14:textId="5389D7EE" w:rsidR="00FF2168" w:rsidRDefault="00E65BCF" w:rsidP="00B12114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</w:t>
            </w:r>
            <w:r w:rsidR="00B12114">
              <w:rPr>
                <w:b/>
                <w:sz w:val="30"/>
              </w:rPr>
              <w:t>90927</w:t>
            </w:r>
          </w:p>
        </w:tc>
      </w:tr>
    </w:tbl>
    <w:p w14:paraId="6C21110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4B985C8B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F231BA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70E9E49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57F32A6E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6AF9302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38A76D6C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0A1D9CD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D164DA1" w14:textId="77777777" w:rsidR="00FF2168" w:rsidRDefault="00FF2168" w:rsidP="00FF2168">
      <w:pPr>
        <w:pStyle w:val="a"/>
        <w:wordWrap/>
        <w:snapToGrid/>
        <w:ind w:left="-200"/>
        <w:jc w:val="center"/>
        <w:rPr>
          <w:sz w:val="40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53C786C" wp14:editId="7BE4713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1581785" cy="375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</w:rPr>
        <w:t xml:space="preserve"> </w:t>
      </w:r>
    </w:p>
    <w:p w14:paraId="4BACE07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22B4FC7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2A0616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DC4A925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C99C149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1990D58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7A1E4AD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8CE966B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86D4AFC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33E25D4B" w14:textId="4CF29F10" w:rsidR="00A27383" w:rsidRPr="008972BD" w:rsidRDefault="008972BD" w:rsidP="00965D17">
      <w:pPr>
        <w:pStyle w:val="Title"/>
        <w:rPr>
          <w:rFonts w:ascii="Times New Roman" w:hAnsi="Times New Roman" w:cs="Times New Roman"/>
          <w:sz w:val="28"/>
        </w:rPr>
      </w:pPr>
      <w:r w:rsidRPr="008972BD">
        <w:rPr>
          <w:rFonts w:ascii="Times New Roman" w:hAnsi="Times New Roman" w:cs="Times New Roman"/>
          <w:sz w:val="28"/>
        </w:rPr>
        <w:lastRenderedPageBreak/>
        <w:t>La P</w:t>
      </w:r>
      <w:r w:rsidR="00FF2168">
        <w:rPr>
          <w:rFonts w:ascii="Times New Roman" w:hAnsi="Times New Roman" w:cs="Times New Roman"/>
          <w:sz w:val="28"/>
        </w:rPr>
        <w:t>huong Ha – ID: 20175308 –</w:t>
      </w:r>
      <w:r w:rsidR="00F15E13">
        <w:rPr>
          <w:rFonts w:ascii="Times New Roman" w:hAnsi="Times New Roman" w:cs="Times New Roman"/>
          <w:sz w:val="28"/>
        </w:rPr>
        <w:t xml:space="preserve"> A</w:t>
      </w:r>
      <w:r w:rsidRPr="008972BD">
        <w:rPr>
          <w:rFonts w:ascii="Times New Roman" w:hAnsi="Times New Roman" w:cs="Times New Roman"/>
          <w:sz w:val="28"/>
        </w:rPr>
        <w:t>ssignment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0A783F">
        <w:rPr>
          <w:rFonts w:ascii="Times New Roman" w:hAnsi="Times New Roman" w:cs="Times New Roman"/>
          <w:sz w:val="28"/>
        </w:rPr>
        <w:t>5</w:t>
      </w:r>
      <w:r w:rsidR="00ED3C36">
        <w:rPr>
          <w:rFonts w:ascii="Times New Roman" w:hAnsi="Times New Roman" w:cs="Times New Roman"/>
          <w:sz w:val="28"/>
        </w:rPr>
        <w:t>: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387912">
        <w:rPr>
          <w:rFonts w:ascii="Times New Roman" w:hAnsi="Times New Roman" w:cs="Times New Roman"/>
          <w:sz w:val="28"/>
        </w:rPr>
        <w:t>Robot Manipulators</w:t>
      </w:r>
      <w:r w:rsidR="000A2716">
        <w:rPr>
          <w:rFonts w:ascii="Times New Roman" w:hAnsi="Times New Roman" w:cs="Times New Roman"/>
          <w:sz w:val="28"/>
        </w:rPr>
        <w:t xml:space="preserve"> </w:t>
      </w:r>
    </w:p>
    <w:p w14:paraId="0E21E57C" w14:textId="77777777" w:rsidR="00BD4358" w:rsidRPr="00FF2168" w:rsidRDefault="008972BD" w:rsidP="00BD4358">
      <w:pPr>
        <w:rPr>
          <w:rFonts w:ascii="Times New Roman" w:hAnsi="Times New Roman" w:cs="Times New Roman"/>
          <w:color w:val="2A7B88" w:themeColor="accent1" w:themeShade="BF"/>
          <w:sz w:val="24"/>
          <w:szCs w:val="24"/>
          <w:u w:val="single"/>
        </w:rPr>
      </w:pPr>
      <w:r w:rsidRPr="008972BD">
        <w:rPr>
          <w:rFonts w:ascii="Times New Roman" w:hAnsi="Times New Roman" w:cs="Times New Roman"/>
          <w:sz w:val="24"/>
          <w:szCs w:val="24"/>
        </w:rPr>
        <w:t>ECCL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Pr="008972BD">
        <w:rPr>
          <w:rFonts w:ascii="Times New Roman" w:hAnsi="Times New Roman" w:cs="Times New Roman"/>
          <w:sz w:val="24"/>
          <w:szCs w:val="24"/>
        </w:rPr>
        <w:t>#7-429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11FA3" w:rsidRPr="00FA3E25">
          <w:rPr>
            <w:rStyle w:val="Hyperlink"/>
            <w:rFonts w:ascii="Times New Roman" w:hAnsi="Times New Roman" w:cs="Times New Roman"/>
            <w:sz w:val="24"/>
            <w:szCs w:val="24"/>
          </w:rPr>
          <w:t>laphuongha@gmail.com</w:t>
        </w:r>
      </w:hyperlink>
    </w:p>
    <w:p w14:paraId="208C7ACE" w14:textId="484FF71E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009D12F" w14:textId="733EAFFD" w:rsidR="000A783F" w:rsidRPr="000A783F" w:rsidRDefault="000A783F" w:rsidP="00C4489B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0A783F">
        <w:rPr>
          <w:rFonts w:ascii="Times New Roman" w:hAnsi="Times New Roman" w:cs="Times New Roman"/>
          <w:sz w:val="26"/>
          <w:szCs w:val="26"/>
        </w:rPr>
        <w:t>Find the linear and angular velocities of the tool through velocity propagation</w:t>
      </w:r>
      <w:r w:rsidRPr="000A78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33760C" w14:textId="417AA3B3" w:rsidR="00EE6C85" w:rsidRPr="00404B38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t xml:space="preserve">We have: </w:t>
      </w:r>
      <w:r w:rsidR="000A783F" w:rsidRPr="00A8028D">
        <w:rPr>
          <w:position w:val="-40"/>
        </w:rPr>
        <w:object w:dxaOrig="2820" w:dyaOrig="920" w14:anchorId="50C71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1.3pt;height:46.2pt" o:ole="">
            <v:imagedata r:id="rId10" o:title=""/>
          </v:shape>
          <o:OLEObject Type="Embed" ProgID="Equation.DSMT4" ShapeID="_x0000_i1030" DrawAspect="Content" ObjectID="_1635454634" r:id="rId11"/>
        </w:object>
      </w:r>
    </w:p>
    <w:p w14:paraId="3F69FD41" w14:textId="2E7E9DB3" w:rsidR="00404B38" w:rsidRPr="00404B38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4B38">
        <w:rPr>
          <w:rFonts w:ascii="Times New Roman" w:hAnsi="Times New Roman" w:cs="Times New Roman"/>
          <w:sz w:val="26"/>
          <w:szCs w:val="26"/>
        </w:rPr>
        <w:t xml:space="preserve">Hence, the </w:t>
      </w:r>
      <w:r w:rsidR="000A783F">
        <w:rPr>
          <w:rFonts w:ascii="Times New Roman" w:hAnsi="Times New Roman" w:cs="Times New Roman"/>
          <w:sz w:val="26"/>
          <w:szCs w:val="26"/>
        </w:rPr>
        <w:t xml:space="preserve">velocities of the tool are: </w:t>
      </w:r>
      <w:r w:rsidRPr="00404B38">
        <w:rPr>
          <w:rFonts w:ascii="Times New Roman" w:hAnsi="Times New Roman" w:cs="Times New Roman"/>
          <w:sz w:val="26"/>
          <w:szCs w:val="26"/>
        </w:rPr>
        <w:t xml:space="preserve"> </w:t>
      </w:r>
      <w:r w:rsidR="000A783F" w:rsidRPr="00EA14D2">
        <w:rPr>
          <w:position w:val="-102"/>
        </w:rPr>
        <w:object w:dxaOrig="2320" w:dyaOrig="2160" w14:anchorId="7D9CA50F">
          <v:shape id="_x0000_i1034" type="#_x0000_t75" style="width:116.05pt;height:108pt" o:ole="">
            <v:imagedata r:id="rId12" o:title=""/>
          </v:shape>
          <o:OLEObject Type="Embed" ProgID="Equation.DSMT4" ShapeID="_x0000_i1034" DrawAspect="Content" ObjectID="_1635454635" r:id="rId13"/>
        </w:object>
      </w:r>
    </w:p>
    <w:p w14:paraId="0BD25BB8" w14:textId="7D4E50ED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Matlab code:</w:t>
      </w:r>
    </w:p>
    <w:p w14:paraId="3A2D44AC" w14:textId="7E10332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E9053A2" w14:textId="18E6CFB7" w:rsidR="00EE6C85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7AC6" wp14:editId="53A87EDD">
                <wp:simplePos x="0" y="0"/>
                <wp:positionH relativeFrom="margin">
                  <wp:align>left</wp:align>
                </wp:positionH>
                <wp:positionV relativeFrom="paragraph">
                  <wp:posOffset>5829</wp:posOffset>
                </wp:positionV>
                <wp:extent cx="6141493" cy="4790364"/>
                <wp:effectExtent l="0" t="0" r="1206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4790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96C99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%Robot manipulator Assignment 5</w:t>
                            </w:r>
                          </w:p>
                          <w:p w14:paraId="16D8005A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923D3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theta1 = pi/4;</w:t>
                            </w:r>
                          </w:p>
                          <w:p w14:paraId="40430327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theta2 = pi/4;</w:t>
                            </w:r>
                          </w:p>
                          <w:p w14:paraId="65DCD46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theta3 = pi/4;</w:t>
                            </w:r>
                          </w:p>
                          <w:p w14:paraId="63CD0FB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theta4 = pi/4;</w:t>
                            </w:r>
                          </w:p>
                          <w:p w14:paraId="4CE1B8D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theta5 = pi/4;</w:t>
                            </w:r>
                          </w:p>
                          <w:p w14:paraId="0A7C5777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theta6 = pi/4;</w:t>
                            </w:r>
                          </w:p>
                          <w:p w14:paraId="5F34176B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 = 1; a3 = 0.3; d3 = 0.5; d4 = 1;</w:t>
                            </w:r>
                          </w:p>
                          <w:p w14:paraId="6C733DA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060EC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omega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0;0;0.1] </w:t>
                            </w:r>
                          </w:p>
                          <w:p w14:paraId="3B62F4F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5C2FD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R_0_1=[cos(theta1) -sin(theta1)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0;sin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(theta1) cos(theta1) 0;0 0 1]</w:t>
                            </w:r>
                          </w:p>
                          <w:p w14:paraId="11A37CCF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R_1_2=[cos(theta2) -sin(theta2) 0;0 0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sin(theta2) -cos(theta2) 0]</w:t>
                            </w:r>
                          </w:p>
                          <w:p w14:paraId="47F7CBCB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R_2_3=[cos(theta3) -sin(theta3)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0;sin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(theta3) cos(theta3) 0;0 0 1]</w:t>
                            </w:r>
                          </w:p>
                          <w:p w14:paraId="0852063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R_3_4=[cos(theta4) -sin(theta4) 0;0 0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sin(theta4) -cos(theta4) 0]</w:t>
                            </w:r>
                          </w:p>
                          <w:p w14:paraId="4DC5FD5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R_4_5=[cos(theta5) -sin(theta5) 0;0 0 -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1;sin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(theta5) cos(theta5) 0]</w:t>
                            </w:r>
                          </w:p>
                          <w:p w14:paraId="3F93FE3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R_5_6=[cos(theta6) -sin(theta6) 0; 0 0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sin(theta6) -cos(theta6) 0]</w:t>
                            </w:r>
                          </w:p>
                          <w:p w14:paraId="2B8D66F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R_6_t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0 0;0 1 0;0 0 1]</w:t>
                            </w:r>
                          </w:p>
                          <w:p w14:paraId="6AB4E946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661BD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P_0_1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0;0;0]</w:t>
                            </w:r>
                          </w:p>
                          <w:p w14:paraId="1D45DE4B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P_1_2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0;0;0]</w:t>
                            </w:r>
                          </w:p>
                          <w:p w14:paraId="1C6DB40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P_2_3=[a2;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3]</w:t>
                            </w:r>
                          </w:p>
                          <w:p w14:paraId="379FF65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P_3_4=[a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3;d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4;0]</w:t>
                            </w:r>
                          </w:p>
                          <w:p w14:paraId="0EB9346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P_4_5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0;0;0]</w:t>
                            </w:r>
                          </w:p>
                          <w:p w14:paraId="721B347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P_5_6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0;0;0]</w:t>
                            </w:r>
                          </w:p>
                          <w:p w14:paraId="18B9BC0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P_6_t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1;1;2]</w:t>
                            </w:r>
                          </w:p>
                          <w:p w14:paraId="286E8AD8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D14C7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all joints verlocity</w:t>
                            </w:r>
                          </w:p>
                          <w:p w14:paraId="7F6E924B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w_0_0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0;0;0]</w:t>
                            </w:r>
                          </w:p>
                          <w:p w14:paraId="4FEF422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v_0_0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0;0;0]</w:t>
                            </w:r>
                          </w:p>
                          <w:p w14:paraId="28C8C1A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92EE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w_1_1=R_0_1'*w_0_0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334A3A7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v_1_1=R_0_1'*(v_0_0+cross(w_0_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_0_1))</w:t>
                            </w:r>
                          </w:p>
                          <w:p w14:paraId="41B12D6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27001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w_2_2=R_1_2'*w_1_1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043C278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v_2_2=R_1_2'*(v_1_1+cross(w_1_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_1_2))</w:t>
                            </w:r>
                          </w:p>
                          <w:p w14:paraId="12C4914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07001B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w_3_3=R_2_3'*w_2_2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199BCA14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v_3_3=R_2_3'*(v_2_2+cross(w_2_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_2_3))</w:t>
                            </w:r>
                          </w:p>
                          <w:p w14:paraId="08A4129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69327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w_4_4=R_3_4'*w_3_3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73C11D39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v_4_4=R_3_4'*(v_3_3+cross(w_3_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_3_4))</w:t>
                            </w:r>
                          </w:p>
                          <w:p w14:paraId="528AFD6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94A3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w_5_5=R_4_5'*w_4_4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000FFC7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v_5_5=R_4_5'*(v_4_4+cross(w_4_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_4_5))</w:t>
                            </w:r>
                          </w:p>
                          <w:p w14:paraId="00561437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523C6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w_6_6=R_5_6'*w_5_5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4AE4FCC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v_6_6=R_5_6'*(v_5_5+cross(w_5_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_5_6))</w:t>
                            </w:r>
                          </w:p>
                          <w:p w14:paraId="4DC33C2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E67C4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w_t_t=R_6_t'*w_6_6+0</w:t>
                            </w:r>
                          </w:p>
                          <w:p w14:paraId="0639A149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v_t_t=R_6_t'*(v_6_6+cross(w_6_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_6_t))</w:t>
                            </w:r>
                          </w:p>
                          <w:p w14:paraId="6BED0E9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54882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w_0_t=R_0_1*R_1_2*R_2_3*R_3_4*R_4_5*R_5_6*R_6_t*w_6_6</w:t>
                            </w:r>
                          </w:p>
                          <w:p w14:paraId="45F6F6FC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v_0_t=R_0_1*R_1_2*R_2_3*R_3_4*R_4_5*R_5_6*R_6_t*v_t_t</w:t>
                            </w:r>
                          </w:p>
                          <w:p w14:paraId="2E6E06B4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03F17F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V_0=[v_0_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t;w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_0_t]</w:t>
                            </w:r>
                          </w:p>
                          <w:p w14:paraId="0854614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00DADD3" w14:textId="77777777" w:rsidR="00EE6C85" w:rsidRDefault="00EE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7A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5pt;width:483.6pt;height:37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" fillcolor="#f2f2f2 [3052]" strokeweight=".5pt">
                <v:textbox>
                  <w:txbxContent>
                    <w:p w14:paraId="37496C99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%Robot manipulator Assignment 5</w:t>
                      </w:r>
                    </w:p>
                    <w:p w14:paraId="16D8005A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923D3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theta1 = pi/4;</w:t>
                      </w:r>
                    </w:p>
                    <w:p w14:paraId="40430327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theta2 = pi/4;</w:t>
                      </w:r>
                    </w:p>
                    <w:p w14:paraId="65DCD46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theta3 = pi/4;</w:t>
                      </w:r>
                    </w:p>
                    <w:p w14:paraId="63CD0FB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theta4 = pi/4;</w:t>
                      </w:r>
                    </w:p>
                    <w:p w14:paraId="4CE1B8D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theta5 = pi/4;</w:t>
                      </w:r>
                    </w:p>
                    <w:p w14:paraId="0A7C5777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theta6 = pi/4;</w:t>
                      </w:r>
                    </w:p>
                    <w:p w14:paraId="5F34176B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 = 1; a3 = 0.3; d3 = 0.5; d4 = 1;</w:t>
                      </w:r>
                    </w:p>
                    <w:p w14:paraId="6C733DA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060EC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omega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0;0;0.1] </w:t>
                      </w:r>
                    </w:p>
                    <w:p w14:paraId="3B62F4F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5C2FD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R_0_1=[cos(theta1) -sin(theta1)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0;sin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(theta1) cos(theta1) 0;0 0 1]</w:t>
                      </w:r>
                    </w:p>
                    <w:p w14:paraId="11A37CCF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R_1_2=[cos(theta2) -sin(theta2) 0;0 0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sin(theta2) -cos(theta2) 0]</w:t>
                      </w:r>
                    </w:p>
                    <w:p w14:paraId="47F7CBCB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R_2_3=[cos(theta3) -sin(theta3)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0;sin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(theta3) cos(theta3) 0;0 0 1]</w:t>
                      </w:r>
                    </w:p>
                    <w:p w14:paraId="0852063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R_3_4=[cos(theta4) -sin(theta4) 0;0 0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sin(theta4) -cos(theta4) 0]</w:t>
                      </w:r>
                    </w:p>
                    <w:p w14:paraId="4DC5FD5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R_4_5=[cos(theta5) -sin(theta5) 0;0 0 -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1;sin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(theta5) cos(theta5) 0]</w:t>
                      </w:r>
                    </w:p>
                    <w:p w14:paraId="3F93FE3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R_5_6=[cos(theta6) -sin(theta6) 0; 0 0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sin(theta6) -cos(theta6) 0]</w:t>
                      </w:r>
                    </w:p>
                    <w:p w14:paraId="2B8D66F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R_6_t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 0 0;0 1 0;0 0 1]</w:t>
                      </w:r>
                    </w:p>
                    <w:p w14:paraId="6AB4E946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661BD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P_0_1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0;0;0]</w:t>
                      </w:r>
                    </w:p>
                    <w:p w14:paraId="1D45DE4B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P_1_2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0;0;0]</w:t>
                      </w:r>
                    </w:p>
                    <w:p w14:paraId="1C6DB40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P_2_3=[a2;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3]</w:t>
                      </w:r>
                    </w:p>
                    <w:p w14:paraId="379FF65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P_3_4=[a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3;d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4;0]</w:t>
                      </w:r>
                    </w:p>
                    <w:p w14:paraId="0EB9346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P_4_5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0;0;0]</w:t>
                      </w:r>
                    </w:p>
                    <w:p w14:paraId="721B347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P_5_6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0;0;0]</w:t>
                      </w:r>
                    </w:p>
                    <w:p w14:paraId="18B9BC0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P_6_t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1;1;2]</w:t>
                      </w:r>
                    </w:p>
                    <w:p w14:paraId="286E8AD8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D14C7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all joints verlocity</w:t>
                      </w:r>
                    </w:p>
                    <w:p w14:paraId="7F6E924B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w_0_0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0;0;0]</w:t>
                      </w:r>
                    </w:p>
                    <w:p w14:paraId="4FEF422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v_0_0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0;0;0]</w:t>
                      </w:r>
                    </w:p>
                    <w:p w14:paraId="28C8C1A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92EE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w_1_1=R_0_1'*w_0_0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334A3A7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v_1_1=R_0_1'*(v_0_0+cross(w_0_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_0_1))</w:t>
                      </w:r>
                    </w:p>
                    <w:p w14:paraId="41B12D6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27001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w_2_2=R_1_2'*w_1_1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043C278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v_2_2=R_1_2'*(v_1_1+cross(w_1_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_1_2))</w:t>
                      </w:r>
                    </w:p>
                    <w:p w14:paraId="12C4914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07001B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w_3_3=R_2_3'*w_2_2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199BCA14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v_3_3=R_2_3'*(v_2_2+cross(w_2_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_2_3))</w:t>
                      </w:r>
                    </w:p>
                    <w:p w14:paraId="08A4129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69327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w_4_4=R_3_4'*w_3_3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73C11D39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v_4_4=R_3_4'*(v_3_3+cross(w_3_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_3_4))</w:t>
                      </w:r>
                    </w:p>
                    <w:p w14:paraId="528AFD6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94A3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w_5_5=R_4_5'*w_4_4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000FFC7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v_5_5=R_4_5'*(v_4_4+cross(w_4_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_4_5))</w:t>
                      </w:r>
                    </w:p>
                    <w:p w14:paraId="00561437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523C6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w_6_6=R_5_6'*w_5_5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4AE4FCC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v_6_6=R_5_6'*(v_5_5+cross(w_5_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_5_6))</w:t>
                      </w:r>
                    </w:p>
                    <w:p w14:paraId="4DC33C2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E67C4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w_t_t=R_6_t'*w_6_6+0</w:t>
                      </w:r>
                    </w:p>
                    <w:p w14:paraId="0639A149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v_t_t=R_6_t'*(v_6_6+cross(w_6_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_6_t))</w:t>
                      </w:r>
                    </w:p>
                    <w:p w14:paraId="6BED0E9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54882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w_0_t=R_0_1*R_1_2*R_2_3*R_3_4*R_4_5*R_5_6*R_6_t*w_6_6</w:t>
                      </w:r>
                    </w:p>
                    <w:p w14:paraId="45F6F6FC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v_0_t=R_0_1*R_1_2*R_2_3*R_3_4*R_4_5*R_5_6*R_6_t*v_t_t</w:t>
                      </w:r>
                    </w:p>
                    <w:p w14:paraId="2E6E06B4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03F17F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V_0=[v_0_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t;w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_0_t]</w:t>
                      </w:r>
                    </w:p>
                    <w:p w14:paraId="0854614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00DADD3" w14:textId="77777777" w:rsidR="00EE6C85" w:rsidRDefault="00EE6C85"/>
                  </w:txbxContent>
                </v:textbox>
                <w10:wrap anchorx="margin"/>
              </v:shape>
            </w:pict>
          </mc:Fallback>
        </mc:AlternateContent>
      </w:r>
    </w:p>
    <w:p w14:paraId="358BB0FF" w14:textId="4B1202A6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FC763F" w14:textId="4C50FD7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19A3DD" w14:textId="24B02E0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E1923D" w14:textId="09B3F8A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56742F" w14:textId="07B4094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52A09" w14:textId="2CBA600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03C930" w14:textId="7D49F09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9F5C2C" w14:textId="349FC7F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C65F16" w14:textId="053AB679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6ED97" w14:textId="45858515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4F5E8E" w14:textId="35EB44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1168A" w14:textId="138A74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93720A" w14:textId="508AB68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888100" w14:textId="764E6D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973857" w14:textId="77777777" w:rsidR="00351F20" w:rsidRDefault="00351F20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A82E342" w14:textId="74438BEE" w:rsidR="00853CFD" w:rsidRPr="00853CFD" w:rsidRDefault="00853CFD" w:rsidP="00853CFD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D3E748" w14:textId="4C65AFF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1CA551" w14:textId="7777777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D829135" w14:textId="583F4D4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F85C3EB" w14:textId="7ADBC41D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E490C" wp14:editId="71B15B39">
                <wp:simplePos x="0" y="0"/>
                <wp:positionH relativeFrom="margin">
                  <wp:align>right</wp:align>
                </wp:positionH>
                <wp:positionV relativeFrom="paragraph">
                  <wp:posOffset>11928</wp:posOffset>
                </wp:positionV>
                <wp:extent cx="6098650" cy="4158532"/>
                <wp:effectExtent l="0" t="0" r="1651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650" cy="4158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A89C7" w14:textId="01F17AD2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8B47301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w_1_1=R_0_1'*w_0_0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6DACD3CA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v_1_1=R_0_1'*(v_0_0+cross(w_0_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_0_1))</w:t>
                            </w:r>
                          </w:p>
                          <w:p w14:paraId="1A45D1D7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8FD67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w_2_2=R_1_2'*w_1_1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4024216C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v_2_2=R_1_2'*(v_1_1+cross(w_1_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_1_2))</w:t>
                            </w:r>
                          </w:p>
                          <w:p w14:paraId="452305EC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A718D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w_3_3=R_2_3'*w_2_2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04708504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v_3_3=R_2_3'*(v_2_2+cross(w_2_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_2_3))</w:t>
                            </w:r>
                          </w:p>
                          <w:p w14:paraId="6BAB91A3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FF1A58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w_4_4=R_3_4'*w_3_3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68A26CD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v_4_4=R_3_4'*(v_3_3+cross(w_3_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_3_4))</w:t>
                            </w:r>
                          </w:p>
                          <w:p w14:paraId="3A359FB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3DDB45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w_5_5=R_4_5'*w_4_4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7E11B616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v_5_5=R_4_5'*(v_4_4+cross(w_4_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_4_5))</w:t>
                            </w:r>
                          </w:p>
                          <w:p w14:paraId="088369E6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82526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w_6_6=R_5_6'*w_5_5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0;0;0.1]</w:t>
                            </w:r>
                          </w:p>
                          <w:p w14:paraId="06A11072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v_6_6=R_5_6'*(v_5_5+cross(w_5_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_5_6))</w:t>
                            </w:r>
                          </w:p>
                          <w:p w14:paraId="6C0087A7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61123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w_t_t=R_6_t'*w_6_6+0</w:t>
                            </w:r>
                          </w:p>
                          <w:p w14:paraId="0605C90A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v_t_t=R_6_t'*(v_6_6+cross(w_6_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_6_t))</w:t>
                            </w:r>
                          </w:p>
                          <w:p w14:paraId="26FE497E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563DD8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w_0_t=R_0_1*R_1_2*R_2_3*R_3_4*R_4_5*R_5_6*R_6_t*w_6_6</w:t>
                            </w:r>
                          </w:p>
                          <w:p w14:paraId="7B8F3D7D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v_0_t=R_0_1*R_1_2*R_2_3*R_3_4*R_4_5*R_5_6*R_6_t*v_t_t</w:t>
                            </w:r>
                          </w:p>
                          <w:p w14:paraId="4136E330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B68F29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V_0=[v_0_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t;w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_0_t]</w:t>
                            </w:r>
                          </w:p>
                          <w:p w14:paraId="039F193A" w14:textId="77777777" w:rsidR="000A783F" w:rsidRDefault="000A783F" w:rsidP="000A783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99766F8" w14:textId="77777777" w:rsidR="000A783F" w:rsidRDefault="000A783F" w:rsidP="000A7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490C" id="Text Box 5" o:spid="_x0000_s1027" type="#_x0000_t202" style="position:absolute;margin-left:429pt;margin-top:.95pt;width:480.2pt;height:327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" fillcolor="#f2f2f2 [3052]" strokeweight=".5pt">
                <v:textbox>
                  <w:txbxContent>
                    <w:p w14:paraId="48EA89C7" w14:textId="01F17AD2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8B47301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w_1_1=R_0_1'*w_0_0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6DACD3CA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v_1_1=R_0_1'*(v_0_0+cross(w_0_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_0_1))</w:t>
                      </w:r>
                    </w:p>
                    <w:p w14:paraId="1A45D1D7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8FD67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w_2_2=R_1_2'*w_1_1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4024216C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v_2_2=R_1_2'*(v_1_1+cross(w_1_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_1_2))</w:t>
                      </w:r>
                    </w:p>
                    <w:p w14:paraId="452305EC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A718D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w_3_3=R_2_3'*w_2_2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04708504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v_3_3=R_2_3'*(v_2_2+cross(w_2_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_2_3))</w:t>
                      </w:r>
                    </w:p>
                    <w:p w14:paraId="6BAB91A3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FF1A58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w_4_4=R_3_4'*w_3_3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68A26CD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v_4_4=R_3_4'*(v_3_3+cross(w_3_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_3_4))</w:t>
                      </w:r>
                    </w:p>
                    <w:p w14:paraId="3A359FB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3DDB45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w_5_5=R_4_5'*w_4_4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7E11B616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v_5_5=R_4_5'*(v_4_4+cross(w_4_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_4_5))</w:t>
                      </w:r>
                    </w:p>
                    <w:p w14:paraId="088369E6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82526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w_6_6=R_5_6'*w_5_5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0;0;0.1]</w:t>
                      </w:r>
                    </w:p>
                    <w:p w14:paraId="06A11072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v_6_6=R_5_6'*(v_5_5+cross(w_5_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_5_6))</w:t>
                      </w:r>
                    </w:p>
                    <w:p w14:paraId="6C0087A7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61123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w_t_t=R_6_t'*w_6_6+0</w:t>
                      </w:r>
                    </w:p>
                    <w:p w14:paraId="0605C90A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v_t_t=R_6_t'*(v_6_6+cross(w_6_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6,P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_6_t))</w:t>
                      </w:r>
                    </w:p>
                    <w:p w14:paraId="26FE497E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563DD8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w_0_t=R_0_1*R_1_2*R_2_3*R_3_4*R_4_5*R_5_6*R_6_t*w_6_6</w:t>
                      </w:r>
                    </w:p>
                    <w:p w14:paraId="7B8F3D7D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v_0_t=R_0_1*R_1_2*R_2_3*R_3_4*R_4_5*R_5_6*R_6_t*v_t_t</w:t>
                      </w:r>
                    </w:p>
                    <w:p w14:paraId="4136E330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B68F29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V_0=[v_0_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t;w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_0_t]</w:t>
                      </w:r>
                    </w:p>
                    <w:p w14:paraId="039F193A" w14:textId="77777777" w:rsidR="000A783F" w:rsidRDefault="000A783F" w:rsidP="000A783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99766F8" w14:textId="77777777" w:rsidR="000A783F" w:rsidRDefault="000A783F" w:rsidP="000A783F"/>
                  </w:txbxContent>
                </v:textbox>
                <w10:wrap anchorx="margin"/>
              </v:shape>
            </w:pict>
          </mc:Fallback>
        </mc:AlternateContent>
      </w:r>
    </w:p>
    <w:p w14:paraId="370340D5" w14:textId="6D3A910E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3C670A8" w14:textId="1EDCCD0D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B3347B" w14:textId="0A137E5A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AB2BDD" w14:textId="00BEA930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6D3921" w14:textId="7777777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8CB1A3" w14:textId="2BFBC8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7207149" w14:textId="0640ACDB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928241" w14:textId="039BAE64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7DDD57" w14:textId="25A11020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F453F9" w14:textId="4279F2C2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53BD2F" w14:textId="5F8D7470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B8C7A6" w14:textId="5BD018C6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9534C3B" w14:textId="6BA0474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EDB5272" w14:textId="77777777" w:rsidR="000A783F" w:rsidRDefault="000A783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628C8F" w14:textId="1BC4984A" w:rsidR="00853CFD" w:rsidRDefault="00404B38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of Matlab:</w:t>
      </w:r>
      <w:r w:rsidR="000A783F" w:rsidRPr="000A783F">
        <w:rPr>
          <w:rFonts w:ascii="Times New Roman" w:hAnsi="Times New Roman" w:cs="Times New Roman"/>
          <w:sz w:val="26"/>
          <w:szCs w:val="26"/>
        </w:rPr>
        <w:t xml:space="preserve"> </w:t>
      </w:r>
      <w:r w:rsidR="000A783F" w:rsidRPr="000A78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EA53E0" wp14:editId="67A0B820">
            <wp:extent cx="1057423" cy="1514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CCC" w14:textId="3FC24433" w:rsidR="00404B38" w:rsidRDefault="00404B38" w:rsidP="00404B38">
      <w:pPr>
        <w:tabs>
          <w:tab w:val="left" w:leader="dot" w:pos="99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355B7F" w14:textId="0C515D5B" w:rsidR="000A783F" w:rsidRDefault="000A783F" w:rsidP="00C4489B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ind w:left="0"/>
        <w:rPr>
          <w:sz w:val="26"/>
          <w:szCs w:val="26"/>
          <w:shd w:val="clear" w:color="auto" w:fill="FFFFFF"/>
        </w:rPr>
      </w:pPr>
      <w:r w:rsidRPr="000A783F">
        <w:rPr>
          <w:rFonts w:ascii="Times New Roman" w:hAnsi="Times New Roman" w:cs="Times New Roman"/>
          <w:sz w:val="26"/>
          <w:szCs w:val="26"/>
        </w:rPr>
        <w:t>The matrix defining the frame {i} in reference to the base frame is calculated as below:</w:t>
      </w:r>
    </w:p>
    <w:p w14:paraId="7003F41F" w14:textId="77777777" w:rsidR="000A783F" w:rsidRDefault="000A783F" w:rsidP="000A783F">
      <w:pPr>
        <w:ind w:left="720" w:firstLine="720"/>
        <w:rPr>
          <w:sz w:val="26"/>
          <w:szCs w:val="26"/>
          <w:shd w:val="clear" w:color="auto" w:fill="FFFFFF"/>
        </w:rPr>
      </w:pPr>
      <w:r w:rsidRPr="00834B6C">
        <w:rPr>
          <w:position w:val="-32"/>
          <w:sz w:val="26"/>
          <w:szCs w:val="26"/>
          <w:shd w:val="clear" w:color="auto" w:fill="FFFFFF"/>
        </w:rPr>
        <w:object w:dxaOrig="2840" w:dyaOrig="760" w14:anchorId="72A29404">
          <v:shape id="_x0000_i1043" type="#_x0000_t75" style="width:142.1pt;height:38.2pt" o:ole="">
            <v:imagedata r:id="rId15" o:title=""/>
          </v:shape>
          <o:OLEObject Type="Embed" ProgID="Equation.DSMT4" ShapeID="_x0000_i1043" DrawAspect="Content" ObjectID="_1635454636" r:id="rId16"/>
        </w:object>
      </w:r>
      <w:r>
        <w:rPr>
          <w:sz w:val="26"/>
          <w:szCs w:val="26"/>
          <w:shd w:val="clear" w:color="auto" w:fill="FFFFFF"/>
        </w:rPr>
        <w:t xml:space="preserve">  where </w:t>
      </w:r>
      <w:r w:rsidRPr="00834B6C">
        <w:rPr>
          <w:position w:val="-16"/>
          <w:sz w:val="26"/>
          <w:szCs w:val="26"/>
          <w:shd w:val="clear" w:color="auto" w:fill="FFFFFF"/>
        </w:rPr>
        <w:object w:dxaOrig="1840" w:dyaOrig="440" w14:anchorId="621548E6">
          <v:shape id="_x0000_i1044" type="#_x0000_t75" style="width:92.05pt;height:21.9pt" o:ole="">
            <v:imagedata r:id="rId17" o:title=""/>
          </v:shape>
          <o:OLEObject Type="Embed" ProgID="Equation.DSMT4" ShapeID="_x0000_i1044" DrawAspect="Content" ObjectID="_1635454637" r:id="rId18"/>
        </w:object>
      </w:r>
    </w:p>
    <w:p w14:paraId="62B9330F" w14:textId="77777777" w:rsidR="000A783F" w:rsidRPr="000A783F" w:rsidRDefault="000A783F" w:rsidP="000A783F">
      <w:pPr>
        <w:pStyle w:val="ListParagraph"/>
        <w:spacing w:after="0"/>
        <w:ind w:left="0"/>
        <w:rPr>
          <w:rFonts w:ascii="Times New Roman" w:hAnsi="Times New Roman" w:cs="Times New Roman"/>
          <w:sz w:val="26"/>
          <w:szCs w:val="26"/>
        </w:rPr>
      </w:pPr>
      <w:r w:rsidRPr="000A783F">
        <w:rPr>
          <w:rFonts w:ascii="Times New Roman" w:hAnsi="Times New Roman" w:cs="Times New Roman"/>
          <w:sz w:val="26"/>
          <w:szCs w:val="26"/>
        </w:rPr>
        <w:t>Then the Jacobian matrix is calculated as below:</w:t>
      </w:r>
    </w:p>
    <w:p w14:paraId="75E8B291" w14:textId="77777777" w:rsidR="000A783F" w:rsidRPr="00834B6C" w:rsidRDefault="000A783F" w:rsidP="000A783F">
      <w:pPr>
        <w:ind w:left="2160" w:firstLine="720"/>
        <w:rPr>
          <w:sz w:val="26"/>
          <w:szCs w:val="26"/>
          <w:shd w:val="clear" w:color="auto" w:fill="FFFFFF"/>
        </w:rPr>
      </w:pPr>
      <w:r w:rsidRPr="00834B6C">
        <w:rPr>
          <w:position w:val="-34"/>
          <w:sz w:val="26"/>
          <w:szCs w:val="26"/>
          <w:shd w:val="clear" w:color="auto" w:fill="FFFFFF"/>
        </w:rPr>
        <w:object w:dxaOrig="2140" w:dyaOrig="800" w14:anchorId="659A8BAD">
          <v:shape id="_x0000_i1045" type="#_x0000_t75" style="width:107.05pt;height:40.05pt" o:ole="">
            <v:imagedata r:id="rId19" o:title=""/>
          </v:shape>
          <o:OLEObject Type="Embed" ProgID="Equation.DSMT4" ShapeID="_x0000_i1045" DrawAspect="Content" ObjectID="_1635454638" r:id="rId20"/>
        </w:object>
      </w:r>
    </w:p>
    <w:p w14:paraId="7B1768FF" w14:textId="77777777" w:rsidR="000A783F" w:rsidRPr="000A783F" w:rsidRDefault="000A783F" w:rsidP="000A783F">
      <w:pPr>
        <w:pStyle w:val="ListParagraph"/>
        <w:spacing w:after="0"/>
        <w:ind w:left="0"/>
        <w:rPr>
          <w:rFonts w:ascii="Times New Roman" w:hAnsi="Times New Roman" w:cs="Times New Roman"/>
          <w:sz w:val="26"/>
          <w:szCs w:val="26"/>
        </w:rPr>
      </w:pPr>
      <w:r w:rsidRPr="000A783F">
        <w:rPr>
          <w:rFonts w:ascii="Times New Roman" w:hAnsi="Times New Roman" w:cs="Times New Roman"/>
          <w:sz w:val="26"/>
          <w:szCs w:val="26"/>
        </w:rPr>
        <w:t>Jacobian matrix is shown as below:</w:t>
      </w:r>
    </w:p>
    <w:p w14:paraId="4C23F672" w14:textId="28935011" w:rsidR="000A783F" w:rsidRPr="005C10DB" w:rsidRDefault="000A783F" w:rsidP="000A783F">
      <w:pPr>
        <w:pStyle w:val="ListParagraph"/>
        <w:ind w:left="0" w:firstLine="360"/>
        <w:jc w:val="center"/>
        <w:rPr>
          <w:sz w:val="26"/>
          <w:szCs w:val="26"/>
          <w:shd w:val="clear" w:color="auto" w:fill="FFFFFF"/>
        </w:rPr>
      </w:pPr>
      <w:r w:rsidRPr="005C10DB">
        <w:rPr>
          <w:position w:val="-102"/>
        </w:rPr>
        <w:object w:dxaOrig="6480" w:dyaOrig="2160" w14:anchorId="74ED49CE">
          <v:shape id="_x0000_i1052" type="#_x0000_t75" style="width:323.7pt;height:108.3pt" o:ole="">
            <v:imagedata r:id="rId21" o:title=""/>
          </v:shape>
          <o:OLEObject Type="Embed" ProgID="Equation.DSMT4" ShapeID="_x0000_i1052" DrawAspect="Content" ObjectID="_1635454639" r:id="rId22"/>
        </w:object>
      </w:r>
    </w:p>
    <w:p w14:paraId="7662C1AC" w14:textId="353712AD" w:rsidR="000A783F" w:rsidRDefault="000378D2" w:rsidP="000A783F">
      <w:pPr>
        <w:tabs>
          <w:tab w:val="left" w:leader="dot" w:pos="990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Matlab code:</w:t>
      </w:r>
    </w:p>
    <w:p w14:paraId="677D5B64" w14:textId="3E7E9DA5" w:rsidR="00404B38" w:rsidRDefault="000378D2" w:rsidP="00404B3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7D5C7" wp14:editId="47183A11">
                <wp:simplePos x="0" y="0"/>
                <wp:positionH relativeFrom="margin">
                  <wp:align>left</wp:align>
                </wp:positionH>
                <wp:positionV relativeFrom="paragraph">
                  <wp:posOffset>45500</wp:posOffset>
                </wp:positionV>
                <wp:extent cx="6141493" cy="9303026"/>
                <wp:effectExtent l="0" t="0" r="120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9303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6F1EA" w14:textId="364549FD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Code from assignment 3</w:t>
                            </w:r>
                          </w:p>
                          <w:p w14:paraId="0A4B5AB4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th1 = pi/4;</w:t>
                            </w:r>
                          </w:p>
                          <w:p w14:paraId="07E363D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th2 = pi/4;</w:t>
                            </w:r>
                          </w:p>
                          <w:p w14:paraId="3978F3C9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th3 = pi/4;</w:t>
                            </w:r>
                          </w:p>
                          <w:p w14:paraId="702D3BF6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th4 = pi/4;</w:t>
                            </w:r>
                          </w:p>
                          <w:p w14:paraId="12623352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th5 = pi/4;</w:t>
                            </w:r>
                          </w:p>
                          <w:p w14:paraId="5C579A7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th6 = pi/4;</w:t>
                            </w:r>
                          </w:p>
                          <w:p w14:paraId="27CCD019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5809E6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 = 1; a3 = 0.3; d3 = 0.5; d4 = 1;</w:t>
                            </w:r>
                          </w:p>
                          <w:p w14:paraId="0780ACF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T6_T = [1 0 0 0;0 1 0 0;0 0 1 0.2;0 0 0 1];</w:t>
                            </w:r>
                          </w:p>
                          <w:p w14:paraId="6E77AB6F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F8B44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%D-H parameters</w:t>
                            </w:r>
                          </w:p>
                          <w:p w14:paraId="032860C2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14B40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4BBB0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[cos(th) -sin(th) 0 a;</w:t>
                            </w:r>
                          </w:p>
                          <w:p w14:paraId="2C51D7E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sin(th)*cos(a1) cos(th)*cos(a1) -sin(a1) -sin(a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d; </w:t>
                            </w:r>
                          </w:p>
                          <w:p w14:paraId="5AD477C8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sin(th)*sin(a1) cos(th)*sin(a1) cos(a1) cos(a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d;</w:t>
                            </w:r>
                          </w:p>
                          <w:p w14:paraId="24041CB5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 0 0 1];</w:t>
                            </w:r>
                          </w:p>
                          <w:p w14:paraId="4CCE188E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90E065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T01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a1,a,d,th},{[0,0,0,th1]}),2);</w:t>
                            </w:r>
                          </w:p>
                          <w:p w14:paraId="65FD503D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T12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a1,a,d,th},{[-pi/2,0,0,th2]}),2);</w:t>
                            </w:r>
                          </w:p>
                          <w:p w14:paraId="41FC344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T23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a1,a,d,th},{[0,a2,d3,th3]}),2);</w:t>
                            </w:r>
                          </w:p>
                          <w:p w14:paraId="036EC59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T34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a1,a,d,th},{[-pi/2,a3,d4,th4]}),2);</w:t>
                            </w:r>
                          </w:p>
                          <w:p w14:paraId="4B9EE90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T45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a1,a,d,th},{[pi/2,0,0,th5]}),2);</w:t>
                            </w:r>
                          </w:p>
                          <w:p w14:paraId="2A5D993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T56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a1,a,d,th},{[-pi/2,0,0,th6]}),2);</w:t>
                            </w:r>
                          </w:p>
                          <w:p w14:paraId="63CBA24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C783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T06 = vpa(T01*T12*T23*T34*T45*T56,2)</w:t>
                            </w:r>
                          </w:p>
                          <w:p w14:paraId="5D3BF52C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T0_T = T06*T6_T</w:t>
                            </w:r>
                          </w:p>
                          <w:p w14:paraId="60397F1C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3E519C" w14:textId="20439B8D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%Jacobian matrix calculation</w:t>
                            </w:r>
                          </w:p>
                          <w:p w14:paraId="1757EA7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P0_t=T0_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1:3,4) ;</w:t>
                            </w:r>
                          </w:p>
                          <w:p w14:paraId="22CB130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63A4C82E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k0_1=T01(1:3,3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43A07D1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P0_1=T01(1:3,4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7EEC39F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cross(k0_1,(P0_t - P0_1));k0_1]</w:t>
                            </w:r>
                          </w:p>
                          <w:p w14:paraId="4778ABAC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7B5EB189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T02=T01*T12</w:t>
                            </w:r>
                          </w:p>
                          <w:p w14:paraId="7ACDBC9E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k0_2=T02(1:3,3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41C9F04F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P0_2=T02(1:3,4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7B14EAB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cross(k0_2,(P0_t - P0_2));k0_2]</w:t>
                            </w:r>
                          </w:p>
                          <w:p w14:paraId="6C7DCE3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315CFC82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T03=T01*T12*T23</w:t>
                            </w:r>
                          </w:p>
                          <w:p w14:paraId="574FC9B0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k0_3=T03(1:3,3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2AF9433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P0_3=T03(1:3,4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3793C256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cross(k0_3,(P0_t - P0_3));k0_3]</w:t>
                            </w:r>
                          </w:p>
                          <w:p w14:paraId="3A9329AB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3AB2697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T04=T01*T12*T23*T34</w:t>
                            </w:r>
                          </w:p>
                          <w:p w14:paraId="698442EE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k0_4=T04(1:3,3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1208A2B8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P0_4=T04(1:3,4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705722CA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cross(k0_4,(P0_t - P0_4));k0_4]</w:t>
                            </w:r>
                          </w:p>
                          <w:p w14:paraId="59DE9731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4B5B1DB9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T05=T01*T12*T23*T34*T45</w:t>
                            </w:r>
                          </w:p>
                          <w:p w14:paraId="019023C5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k0_5=T05(1:3,3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11B8DCB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P0_5=T05(1:3,4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7BF80908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cross(k0_5,(P0_t - P0_5));k0_5]</w:t>
                            </w:r>
                          </w:p>
                          <w:p w14:paraId="757F7838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3633EBC3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T06=T01*T12*T23*T34*T45*T56</w:t>
                            </w:r>
                          </w:p>
                          <w:p w14:paraId="00E87594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k0_6=T06(1:3,3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70F36B28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P0_6=T06(1:3,4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14:paraId="4562C6CF" w14:textId="3ECB56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J6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cross(k0_6,(P0_t - P0_6));k0_6]</w:t>
                            </w:r>
                          </w:p>
                          <w:p w14:paraId="19C0E8BA" w14:textId="0EB3C132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%%%%%%%%%%%%%%%%%%%%%%%%%%%%%%%%%%%%%%%%%%%%%%%%%%%%%%%%%%%%%%%%%%%%%%%%%%%</w:t>
                            </w:r>
                          </w:p>
                          <w:p w14:paraId="7971BA27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J1 J2 J3 J4 J5 J6]</w:t>
                            </w:r>
                          </w:p>
                          <w:p w14:paraId="1AFF6AE6" w14:textId="77777777" w:rsidR="000378D2" w:rsidRDefault="000378D2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429219A" w14:textId="77777777" w:rsidR="000378D2" w:rsidRDefault="000378D2" w:rsidP="00037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D5C7" id="Text Box 8" o:spid="_x0000_s1028" type="#_x0000_t202" style="position:absolute;margin-left:0;margin-top:3.6pt;width:483.6pt;height:73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" fillcolor="#f2f2f2 [3052]" strokeweight=".5pt">
                <v:textbox>
                  <w:txbxContent>
                    <w:p w14:paraId="0B16F1EA" w14:textId="364549FD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Code from assignment 3</w:t>
                      </w:r>
                    </w:p>
                    <w:p w14:paraId="0A4B5AB4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th1 = pi/4;</w:t>
                      </w:r>
                    </w:p>
                    <w:p w14:paraId="07E363D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th2 = pi/4;</w:t>
                      </w:r>
                    </w:p>
                    <w:p w14:paraId="3978F3C9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th3 = pi/4;</w:t>
                      </w:r>
                    </w:p>
                    <w:p w14:paraId="702D3BF6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th4 = pi/4;</w:t>
                      </w:r>
                    </w:p>
                    <w:p w14:paraId="12623352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th5 = pi/4;</w:t>
                      </w:r>
                    </w:p>
                    <w:p w14:paraId="5C579A7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th6 = pi/4;</w:t>
                      </w:r>
                    </w:p>
                    <w:p w14:paraId="27CCD019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5809E6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 = 1; a3 = 0.3; d3 = 0.5; d4 = 1;</w:t>
                      </w:r>
                    </w:p>
                    <w:p w14:paraId="0780ACF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T6_T = [1 0 0 0;0 1 0 0;0 0 1 0.2;0 0 0 1];</w:t>
                      </w:r>
                    </w:p>
                    <w:p w14:paraId="6E77AB6F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F8B44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%D-H parameters</w:t>
                      </w:r>
                    </w:p>
                    <w:p w14:paraId="032860C2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F14B40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4BBB0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[cos(th) -sin(th) 0 a;</w:t>
                      </w:r>
                    </w:p>
                    <w:p w14:paraId="2C51D7E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sin(th)*cos(a1) cos(th)*cos(a1) -sin(a1) -sin(a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d; </w:t>
                      </w:r>
                    </w:p>
                    <w:p w14:paraId="5AD477C8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sin(th)*sin(a1) cos(th)*sin(a1) cos(a1) cos(a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d;</w:t>
                      </w:r>
                    </w:p>
                    <w:p w14:paraId="24041CB5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0 0 0 1];</w:t>
                      </w:r>
                    </w:p>
                    <w:p w14:paraId="4CCE188E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90E065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T01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a1,a,d,th},{[0,0,0,th1]}),2);</w:t>
                      </w:r>
                    </w:p>
                    <w:p w14:paraId="65FD503D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T12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a1,a,d,th},{[-pi/2,0,0,th2]}),2);</w:t>
                      </w:r>
                    </w:p>
                    <w:p w14:paraId="41FC344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T23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a1,a,d,th},{[0,a2,d3,th3]}),2);</w:t>
                      </w:r>
                    </w:p>
                    <w:p w14:paraId="036EC59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T34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a1,a,d,th},{[-pi/2,a3,d4,th4]}),2);</w:t>
                      </w:r>
                    </w:p>
                    <w:p w14:paraId="4B9EE90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T45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a1,a,d,th},{[pi/2,0,0,th5]}),2);</w:t>
                      </w:r>
                    </w:p>
                    <w:p w14:paraId="2A5D993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T56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a1,a,d,th},{[-pi/2,0,0,th6]}),2);</w:t>
                      </w:r>
                    </w:p>
                    <w:p w14:paraId="63CBA24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C783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T06 = vpa(T01*T12*T23*T34*T45*T56,2)</w:t>
                      </w:r>
                    </w:p>
                    <w:p w14:paraId="5D3BF52C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T0_T = T06*T6_T</w:t>
                      </w:r>
                    </w:p>
                    <w:p w14:paraId="60397F1C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3E519C" w14:textId="20439B8D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%Jacobian matrix calculation</w:t>
                      </w:r>
                    </w:p>
                    <w:p w14:paraId="1757EA7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P0_t=T0_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1:3,4) ;</w:t>
                      </w:r>
                    </w:p>
                    <w:p w14:paraId="22CB130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63A4C82E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k0_1=T01(1:3,3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43A07D1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P0_1=T01(1:3,4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7EEC39F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cross(k0_1,(P0_t - P0_1));k0_1]</w:t>
                      </w:r>
                    </w:p>
                    <w:p w14:paraId="4778ABAC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7B5EB189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T02=T01*T12</w:t>
                      </w:r>
                    </w:p>
                    <w:p w14:paraId="7ACDBC9E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k0_2=T02(1:3,3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41C9F04F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P0_2=T02(1:3,4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7B14EAB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cross(k0_2,(P0_t - P0_2));k0_2]</w:t>
                      </w:r>
                    </w:p>
                    <w:p w14:paraId="6C7DCE3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315CFC82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T03=T01*T12*T23</w:t>
                      </w:r>
                    </w:p>
                    <w:p w14:paraId="574FC9B0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k0_3=T03(1:3,3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2AF9433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P0_3=T03(1:3,4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3793C256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cross(k0_3,(P0_t - P0_3));k0_3]</w:t>
                      </w:r>
                    </w:p>
                    <w:p w14:paraId="3A9329AB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3AB2697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T04=T01*T12*T23*T34</w:t>
                      </w:r>
                    </w:p>
                    <w:p w14:paraId="698442EE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k0_4=T04(1:3,3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1208A2B8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P0_4=T04(1:3,4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705722CA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cross(k0_4,(P0_t - P0_4));k0_4]</w:t>
                      </w:r>
                    </w:p>
                    <w:p w14:paraId="59DE9731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4B5B1DB9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T05=T01*T12*T23*T34*T45</w:t>
                      </w:r>
                    </w:p>
                    <w:p w14:paraId="019023C5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k0_5=T05(1:3,3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11B8DCB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P0_5=T05(1:3,4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7BF80908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cross(k0_5,(P0_t - P0_5));k0_5]</w:t>
                      </w:r>
                    </w:p>
                    <w:p w14:paraId="757F7838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3633EBC3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T06=T01*T12*T23*T34*T45*T56</w:t>
                      </w:r>
                    </w:p>
                    <w:p w14:paraId="00E87594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k0_6=T06(1:3,3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70F36B28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P0_6=T06(1:3,4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14:paraId="4562C6CF" w14:textId="3ECB56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J6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cross(k0_6,(P0_t - P0_6));k0_6]</w:t>
                      </w:r>
                    </w:p>
                    <w:p w14:paraId="19C0E8BA" w14:textId="0EB3C132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%%%%%%%%%%%%%%%%%%%%%%%%%%%%%%%%%%%%%%%%%%%%%%%%%%%%%%%%%%%%%%%%%%%%%%%%%%%</w:t>
                      </w:r>
                    </w:p>
                    <w:p w14:paraId="7971BA27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J1 J2 J3 J4 J5 J6]</w:t>
                      </w:r>
                    </w:p>
                    <w:p w14:paraId="1AFF6AE6" w14:textId="77777777" w:rsidR="000378D2" w:rsidRDefault="000378D2" w:rsidP="000378D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429219A" w14:textId="77777777" w:rsidR="000378D2" w:rsidRDefault="000378D2" w:rsidP="000378D2"/>
                  </w:txbxContent>
                </v:textbox>
                <w10:wrap anchorx="margin"/>
              </v:shape>
            </w:pict>
          </mc:Fallback>
        </mc:AlternateContent>
      </w:r>
    </w:p>
    <w:p w14:paraId="5455BAAC" w14:textId="2CA48492" w:rsidR="001A56D5" w:rsidRDefault="001A56D5" w:rsidP="00404B3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E1B275" w14:textId="729758A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0960BE" w14:textId="31347F9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8E07444" w14:textId="3CD66418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C78C703" w14:textId="7BC6314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DD7FA7" w14:textId="0B76FFD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418A3C" w14:textId="4061034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C88334" w14:textId="7B5E40B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E6DDF0" w14:textId="58DD3872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9CB5BB6" w14:textId="498A16FB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A0680F" w14:textId="11C4EF3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1A4D80" w14:textId="4B1C01A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77B7C3" w14:textId="67D17CB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AAB7B1C" w14:textId="4F9EC53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57530A" w14:textId="07788428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72AE2D" w14:textId="0B90BE4E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E17487" w14:textId="46402FBE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774578E" w14:textId="354F99A9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C6AF47" w14:textId="663F0A30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76B3A6" w14:textId="33D6A379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C4A2D53" w14:textId="54B9B739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3B6D906" w14:textId="48B0BAC8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EFA7162" w14:textId="28DC9791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AF5CC9" w14:textId="2F874CF5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A026D9" w14:textId="3EFF367D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DA235D" w14:textId="4E8B8B57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6D594D" w14:textId="3007D0DD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E48BB9" w14:textId="78D0FF16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D6E8C1" w14:textId="43ABEE08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D79268" w14:textId="2A187008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EAAFE" w14:textId="2A427BB6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90B9C0" w14:textId="7232E346" w:rsidR="000378D2" w:rsidRDefault="000378D2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545DD2E" w14:textId="40CD6AEC" w:rsidR="000378D2" w:rsidRDefault="00C4489B" w:rsidP="00C4489B">
      <w:pPr>
        <w:pStyle w:val="ListParagraph"/>
        <w:numPr>
          <w:ilvl w:val="0"/>
          <w:numId w:val="24"/>
        </w:numPr>
        <w:tabs>
          <w:tab w:val="left" w:leader="dot" w:pos="990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inverse velocity is calculated by:</w:t>
      </w:r>
    </w:p>
    <w:p w14:paraId="238BAF9C" w14:textId="3A609A0F" w:rsidR="00C4489B" w:rsidRDefault="00C4489B" w:rsidP="00C4489B">
      <w:pPr>
        <w:pStyle w:val="ListParagraph"/>
        <w:tabs>
          <w:tab w:val="left" w:leader="dot" w:pos="9900"/>
        </w:tabs>
        <w:spacing w:after="0" w:line="360" w:lineRule="auto"/>
        <w:ind w:left="0"/>
        <w:jc w:val="center"/>
        <w:rPr>
          <w:sz w:val="26"/>
          <w:szCs w:val="26"/>
          <w:shd w:val="clear" w:color="auto" w:fill="FFFFFF"/>
        </w:rPr>
      </w:pPr>
      <w:r w:rsidRPr="00A05DAB">
        <w:rPr>
          <w:position w:val="-102"/>
          <w:sz w:val="26"/>
          <w:szCs w:val="26"/>
          <w:shd w:val="clear" w:color="auto" w:fill="FFFFFF"/>
        </w:rPr>
        <w:object w:dxaOrig="2720" w:dyaOrig="2160" w14:anchorId="40DCBF46">
          <v:shape id="_x0000_i1056" type="#_x0000_t75" style="width:135.85pt;height:108.3pt" o:ole="">
            <v:imagedata r:id="rId23" o:title=""/>
          </v:shape>
          <o:OLEObject Type="Embed" ProgID="Equation.DSMT4" ShapeID="_x0000_i1056" DrawAspect="Content" ObjectID="_1635454640" r:id="rId24"/>
        </w:object>
      </w:r>
    </w:p>
    <w:p w14:paraId="0B0CD4E1" w14:textId="270300E0" w:rsidR="00D0606D" w:rsidRDefault="00D0606D" w:rsidP="00D0606D">
      <w:pPr>
        <w:pStyle w:val="ListParagraph"/>
        <w:tabs>
          <w:tab w:val="left" w:leader="dot" w:pos="990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DBF06" wp14:editId="78993825">
                <wp:simplePos x="0" y="0"/>
                <wp:positionH relativeFrom="margin">
                  <wp:align>left</wp:align>
                </wp:positionH>
                <wp:positionV relativeFrom="paragraph">
                  <wp:posOffset>373739</wp:posOffset>
                </wp:positionV>
                <wp:extent cx="6141085" cy="675861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675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D6C84" w14:textId="77777777" w:rsidR="00D0606D" w:rsidRDefault="00D0606D" w:rsidP="00D0606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578ED00" w14:textId="77777777" w:rsidR="00D0606D" w:rsidRDefault="00D0606D" w:rsidP="00D0606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TT_dot=inv(J)*V_0</w:t>
                            </w:r>
                          </w:p>
                          <w:p w14:paraId="4DFDDCEF" w14:textId="77777777" w:rsidR="00D0606D" w:rsidRDefault="00D0606D" w:rsidP="00D060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BF06" id="Text Box 11" o:spid="_x0000_s1029" type="#_x0000_t202" style="position:absolute;margin-left:0;margin-top:29.45pt;width:483.55pt;height:53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" fillcolor="#f2f2f2 [3052]" strokeweight=".5pt">
                <v:textbox>
                  <w:txbxContent>
                    <w:p w14:paraId="5E3D6C84" w14:textId="77777777" w:rsidR="00D0606D" w:rsidRDefault="00D0606D" w:rsidP="00D0606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578ED00" w14:textId="77777777" w:rsidR="00D0606D" w:rsidRDefault="00D0606D" w:rsidP="00D0606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TT_dot=inv(J)*V_0</w:t>
                      </w:r>
                    </w:p>
                    <w:p w14:paraId="4DFDDCEF" w14:textId="77777777" w:rsidR="00D0606D" w:rsidRDefault="00D0606D" w:rsidP="00D0606D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6"/>
          <w:szCs w:val="26"/>
          <w:shd w:val="clear" w:color="auto" w:fill="FFFFFF"/>
        </w:rPr>
        <w:t>Matlab Code:</w:t>
      </w:r>
      <w:bookmarkStart w:id="1" w:name="_GoBack"/>
      <w:bookmarkEnd w:id="1"/>
    </w:p>
    <w:sectPr w:rsidR="00D0606D" w:rsidSect="00F678D2">
      <w:footerReference w:type="default" r:id="rId25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D53AB" w14:textId="77777777" w:rsidR="00295A41" w:rsidRDefault="00295A41">
      <w:pPr>
        <w:spacing w:after="0"/>
      </w:pPr>
      <w:r>
        <w:separator/>
      </w:r>
    </w:p>
  </w:endnote>
  <w:endnote w:type="continuationSeparator" w:id="0">
    <w:p w14:paraId="30EF9E30" w14:textId="77777777" w:rsidR="00295A41" w:rsidRDefault="00295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18C17" w14:textId="77777777" w:rsidR="00050C8B" w:rsidRDefault="000D5AB1">
    <w:pPr>
      <w:pStyle w:val="Footer"/>
    </w:pPr>
    <w:r>
      <w:t xml:space="preserve">Page </w:t>
    </w:r>
    <w:proofErr w:type="gramStart"/>
    <w:r w:rsidR="00BD4358">
      <w:t>…..</w:t>
    </w:r>
    <w:proofErr w:type="gramEnd"/>
    <w:r w:rsidR="00BD4358">
      <w:t>/…..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C2741" w14:textId="77777777" w:rsidR="00295A41" w:rsidRDefault="00295A41">
      <w:pPr>
        <w:spacing w:after="0"/>
      </w:pPr>
      <w:r>
        <w:separator/>
      </w:r>
    </w:p>
  </w:footnote>
  <w:footnote w:type="continuationSeparator" w:id="0">
    <w:p w14:paraId="28EF91E1" w14:textId="77777777" w:rsidR="00295A41" w:rsidRDefault="00295A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90051"/>
    <w:multiLevelType w:val="hybridMultilevel"/>
    <w:tmpl w:val="0668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15BB0"/>
    <w:multiLevelType w:val="hybridMultilevel"/>
    <w:tmpl w:val="8A42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1"/>
  </w:num>
  <w:num w:numId="15">
    <w:abstractNumId w:val="20"/>
  </w:num>
  <w:num w:numId="16">
    <w:abstractNumId w:val="10"/>
  </w:num>
  <w:num w:numId="17">
    <w:abstractNumId w:val="11"/>
  </w:num>
  <w:num w:numId="18">
    <w:abstractNumId w:val="19"/>
  </w:num>
  <w:num w:numId="19">
    <w:abstractNumId w:val="12"/>
  </w:num>
  <w:num w:numId="20">
    <w:abstractNumId w:val="15"/>
  </w:num>
  <w:num w:numId="21">
    <w:abstractNumId w:val="17"/>
  </w:num>
  <w:num w:numId="22">
    <w:abstractNumId w:val="1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NK8FACocangtAAAA"/>
  </w:docVars>
  <w:rsids>
    <w:rsidRoot w:val="008972BD"/>
    <w:rsid w:val="000212F6"/>
    <w:rsid w:val="00031587"/>
    <w:rsid w:val="000378D2"/>
    <w:rsid w:val="00052DFD"/>
    <w:rsid w:val="00073245"/>
    <w:rsid w:val="000A2716"/>
    <w:rsid w:val="000A783F"/>
    <w:rsid w:val="000D5AB1"/>
    <w:rsid w:val="000E73B0"/>
    <w:rsid w:val="00167440"/>
    <w:rsid w:val="001A56D5"/>
    <w:rsid w:val="001E00D8"/>
    <w:rsid w:val="001E1F4C"/>
    <w:rsid w:val="001F140D"/>
    <w:rsid w:val="002045EB"/>
    <w:rsid w:val="00271269"/>
    <w:rsid w:val="00284B0E"/>
    <w:rsid w:val="0028636A"/>
    <w:rsid w:val="00293B83"/>
    <w:rsid w:val="00295A41"/>
    <w:rsid w:val="00302A2C"/>
    <w:rsid w:val="00311FA3"/>
    <w:rsid w:val="00351F20"/>
    <w:rsid w:val="0035620C"/>
    <w:rsid w:val="00381669"/>
    <w:rsid w:val="003877CA"/>
    <w:rsid w:val="00387912"/>
    <w:rsid w:val="00395AEB"/>
    <w:rsid w:val="003F1F5A"/>
    <w:rsid w:val="003F4C26"/>
    <w:rsid w:val="00404B38"/>
    <w:rsid w:val="00444E74"/>
    <w:rsid w:val="00467821"/>
    <w:rsid w:val="00492DE4"/>
    <w:rsid w:val="004C03EB"/>
    <w:rsid w:val="004E115B"/>
    <w:rsid w:val="004F03DF"/>
    <w:rsid w:val="004F7069"/>
    <w:rsid w:val="005160FD"/>
    <w:rsid w:val="0052105A"/>
    <w:rsid w:val="005512B8"/>
    <w:rsid w:val="005A31AD"/>
    <w:rsid w:val="005F65CD"/>
    <w:rsid w:val="00651955"/>
    <w:rsid w:val="00673C35"/>
    <w:rsid w:val="00681C06"/>
    <w:rsid w:val="006864BB"/>
    <w:rsid w:val="006A3CE7"/>
    <w:rsid w:val="006E741B"/>
    <w:rsid w:val="0071530E"/>
    <w:rsid w:val="0072101D"/>
    <w:rsid w:val="00754FA7"/>
    <w:rsid w:val="0076387D"/>
    <w:rsid w:val="007C1367"/>
    <w:rsid w:val="007C3D7A"/>
    <w:rsid w:val="007D631D"/>
    <w:rsid w:val="008112EF"/>
    <w:rsid w:val="008141D0"/>
    <w:rsid w:val="00830D5C"/>
    <w:rsid w:val="00836A26"/>
    <w:rsid w:val="00853CFD"/>
    <w:rsid w:val="0089296F"/>
    <w:rsid w:val="008972BD"/>
    <w:rsid w:val="008C3CD0"/>
    <w:rsid w:val="008D5F8E"/>
    <w:rsid w:val="008F15C5"/>
    <w:rsid w:val="008F4A30"/>
    <w:rsid w:val="00923704"/>
    <w:rsid w:val="00935A6C"/>
    <w:rsid w:val="00965AA2"/>
    <w:rsid w:val="00965D17"/>
    <w:rsid w:val="009761AF"/>
    <w:rsid w:val="00A163A3"/>
    <w:rsid w:val="00A27383"/>
    <w:rsid w:val="00A53740"/>
    <w:rsid w:val="00A670EB"/>
    <w:rsid w:val="00A736B0"/>
    <w:rsid w:val="00AB0F53"/>
    <w:rsid w:val="00AF3BE9"/>
    <w:rsid w:val="00AF4D2B"/>
    <w:rsid w:val="00B12114"/>
    <w:rsid w:val="00B57734"/>
    <w:rsid w:val="00B82C46"/>
    <w:rsid w:val="00BD4358"/>
    <w:rsid w:val="00C3135A"/>
    <w:rsid w:val="00C4489B"/>
    <w:rsid w:val="00C7654D"/>
    <w:rsid w:val="00C8260D"/>
    <w:rsid w:val="00C82E13"/>
    <w:rsid w:val="00C83E3C"/>
    <w:rsid w:val="00CB2257"/>
    <w:rsid w:val="00D02A74"/>
    <w:rsid w:val="00D0606D"/>
    <w:rsid w:val="00D5409E"/>
    <w:rsid w:val="00D905F1"/>
    <w:rsid w:val="00DF56DD"/>
    <w:rsid w:val="00E5470D"/>
    <w:rsid w:val="00E65BCF"/>
    <w:rsid w:val="00ED3C36"/>
    <w:rsid w:val="00EE6C85"/>
    <w:rsid w:val="00F02AB8"/>
    <w:rsid w:val="00F069A6"/>
    <w:rsid w:val="00F105AF"/>
    <w:rsid w:val="00F15E13"/>
    <w:rsid w:val="00F42851"/>
    <w:rsid w:val="00F44B8C"/>
    <w:rsid w:val="00F678D2"/>
    <w:rsid w:val="00FB0C57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23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paragraph" w:customStyle="1" w:styleId="a">
    <w:name w:val="바탕글"/>
    <w:rsid w:val="00FF2168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Batang" w:eastAsia="Batang" w:hAnsi="Batang"/>
      <w:color w:val="000000"/>
      <w:sz w:val="20"/>
    </w:rPr>
  </w:style>
  <w:style w:type="character" w:customStyle="1" w:styleId="fontstyle01">
    <w:name w:val="fontstyle01"/>
    <w:basedOn w:val="DefaultParagraphFont"/>
    <w:rsid w:val="000A783F"/>
    <w:rPr>
      <w:rFonts w:ascii="Batang" w:eastAsia="Batang" w:hAnsi="Batang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hyperlink" Target="mailto:laphuongha@gmail.com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D"/>
    <w:rsid w:val="00145E7B"/>
    <w:rsid w:val="00255D19"/>
    <w:rsid w:val="003845D1"/>
    <w:rsid w:val="003D2206"/>
    <w:rsid w:val="003F0F93"/>
    <w:rsid w:val="004E0B2B"/>
    <w:rsid w:val="0060346D"/>
    <w:rsid w:val="006667F8"/>
    <w:rsid w:val="00717E86"/>
    <w:rsid w:val="009F6EF2"/>
    <w:rsid w:val="00B30D7D"/>
    <w:rsid w:val="00B421DC"/>
    <w:rsid w:val="00C579CC"/>
    <w:rsid w:val="00C608AC"/>
    <w:rsid w:val="00DF429E"/>
    <w:rsid w:val="00E3596D"/>
    <w:rsid w:val="00F84199"/>
    <w:rsid w:val="00F846EB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5B68AFF13435ABCEBC5E276B83A63">
    <w:name w:val="6C05B68AFF13435ABCEBC5E276B83A63"/>
  </w:style>
  <w:style w:type="paragraph" w:customStyle="1" w:styleId="C96511DC94E14E2FAA20B88ACE2FCC4F">
    <w:name w:val="C96511DC94E14E2FAA20B88ACE2FCC4F"/>
  </w:style>
  <w:style w:type="paragraph" w:customStyle="1" w:styleId="8641E1F148C14B1191F49B9101D6C5D2">
    <w:name w:val="8641E1F148C14B1191F49B9101D6C5D2"/>
  </w:style>
  <w:style w:type="paragraph" w:customStyle="1" w:styleId="B2D96474969B4381BB6CB01F680B9601">
    <w:name w:val="B2D96474969B4381BB6CB01F680B9601"/>
  </w:style>
  <w:style w:type="paragraph" w:customStyle="1" w:styleId="6949805147724B4AB49CDE8B3CE2CBD8">
    <w:name w:val="6949805147724B4AB49CDE8B3CE2CBD8"/>
  </w:style>
  <w:style w:type="paragraph" w:customStyle="1" w:styleId="47A43EAB115547DA949EDBCBED7015EB">
    <w:name w:val="47A43EAB115547DA949EDBCBED7015EB"/>
  </w:style>
  <w:style w:type="paragraph" w:customStyle="1" w:styleId="DEA43FDC34054F3B9C53FB504CF822A7">
    <w:name w:val="DEA43FDC34054F3B9C53FB504CF822A7"/>
  </w:style>
  <w:style w:type="paragraph" w:customStyle="1" w:styleId="7273845122EC4B938A5637971A368EEC">
    <w:name w:val="7273845122EC4B938A5637971A368EEC"/>
  </w:style>
  <w:style w:type="paragraph" w:customStyle="1" w:styleId="6A6195EDA5EB404FAF1492072568E238">
    <w:name w:val="6A6195EDA5EB404FAF1492072568E238"/>
  </w:style>
  <w:style w:type="paragraph" w:customStyle="1" w:styleId="F99149AF1EF84AE2A04C2D60EBC064FC">
    <w:name w:val="F99149AF1EF84AE2A04C2D60EBC064FC"/>
  </w:style>
  <w:style w:type="paragraph" w:customStyle="1" w:styleId="A62C9D91CEF54AE3A3D2D3A000F4ACE2">
    <w:name w:val="A62C9D91CEF54AE3A3D2D3A000F4ACE2"/>
  </w:style>
  <w:style w:type="paragraph" w:customStyle="1" w:styleId="B3A8F5D77ED84D609259CF12C2F46C83">
    <w:name w:val="B3A8F5D77ED84D609259CF12C2F46C83"/>
  </w:style>
  <w:style w:type="paragraph" w:customStyle="1" w:styleId="2186F76195854FE5B825CA7FD25CC924">
    <w:name w:val="2186F76195854FE5B825CA7FD25CC924"/>
  </w:style>
  <w:style w:type="character" w:styleId="PlaceholderText">
    <w:name w:val="Placeholder Text"/>
    <w:basedOn w:val="DefaultParagraphFont"/>
    <w:uiPriority w:val="99"/>
    <w:semiHidden/>
    <w:rsid w:val="00255D19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294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Ha La</cp:lastModifiedBy>
  <cp:revision>7</cp:revision>
  <cp:lastPrinted>2019-10-27T12:32:00Z</cp:lastPrinted>
  <dcterms:created xsi:type="dcterms:W3CDTF">2019-10-27T08:23:00Z</dcterms:created>
  <dcterms:modified xsi:type="dcterms:W3CDTF">2019-11-16T15:10:00Z</dcterms:modified>
</cp:coreProperties>
</file>
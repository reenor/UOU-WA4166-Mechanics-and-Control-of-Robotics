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6D4A" w14:textId="2D6C5F23" w:rsidR="00A27383" w:rsidRPr="008972BD" w:rsidRDefault="00EA7BE1" w:rsidP="00564F73">
      <w:pPr>
        <w:pStyle w:val="Title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Pham Thi Ngoc Thao</w:t>
      </w:r>
      <w:r w:rsidR="007A239D">
        <w:rPr>
          <w:rFonts w:ascii="Times New Roman" w:hAnsi="Times New Roman" w:cs="Times New Roman"/>
          <w:sz w:val="28"/>
        </w:rPr>
        <w:t xml:space="preserve"> - 20215435</w:t>
      </w:r>
      <w:r w:rsidR="00564F73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noProof/>
          <w:sz w:val="28"/>
        </w:rPr>
        <w:t>Master</w:t>
      </w:r>
      <w:r w:rsidR="00B818EF">
        <w:rPr>
          <w:rFonts w:ascii="Times New Roman" w:hAnsi="Times New Roman" w:cs="Times New Roman"/>
          <w:sz w:val="28"/>
        </w:rPr>
        <w:t xml:space="preserve"> </w:t>
      </w:r>
      <w:r w:rsidR="00F70A75">
        <w:rPr>
          <w:rFonts w:ascii="Times New Roman" w:hAnsi="Times New Roman" w:cs="Times New Roman"/>
          <w:sz w:val="28"/>
        </w:rPr>
        <w:t>P</w:t>
      </w:r>
      <w:r w:rsidR="00B818EF">
        <w:rPr>
          <w:rFonts w:ascii="Times New Roman" w:hAnsi="Times New Roman" w:cs="Times New Roman"/>
          <w:sz w:val="28"/>
        </w:rPr>
        <w:t>rogram – University of Ulsan</w:t>
      </w:r>
    </w:p>
    <w:p w14:paraId="18F96603" w14:textId="2977F0C7" w:rsidR="000D3403" w:rsidRDefault="00A12AF3" w:rsidP="006255C0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Conversion Circuit L</w:t>
      </w:r>
      <w:r w:rsidR="00B818EF">
        <w:rPr>
          <w:rFonts w:ascii="Times New Roman" w:hAnsi="Times New Roman" w:cs="Times New Roman"/>
          <w:sz w:val="24"/>
          <w:szCs w:val="24"/>
        </w:rPr>
        <w:t>aboratory (</w:t>
      </w:r>
      <w:r w:rsidR="008972BD" w:rsidRPr="008972BD">
        <w:rPr>
          <w:rFonts w:ascii="Times New Roman" w:hAnsi="Times New Roman" w:cs="Times New Roman"/>
          <w:sz w:val="24"/>
          <w:szCs w:val="24"/>
        </w:rPr>
        <w:t>ECCL</w:t>
      </w:r>
      <w:r w:rsidR="00B818EF">
        <w:rPr>
          <w:rFonts w:ascii="Times New Roman" w:hAnsi="Times New Roman" w:cs="Times New Roman"/>
          <w:sz w:val="24"/>
          <w:szCs w:val="24"/>
        </w:rPr>
        <w:t>)</w:t>
      </w:r>
      <w:r w:rsidR="00965D17" w:rsidRPr="008972BD">
        <w:rPr>
          <w:rFonts w:ascii="Times New Roman" w:hAnsi="Times New Roman" w:cs="Times New Roman"/>
          <w:sz w:val="24"/>
          <w:szCs w:val="24"/>
        </w:rPr>
        <w:t> | </w:t>
      </w:r>
      <w:proofErr w:type="spellStart"/>
      <w:r w:rsidR="00B818EF">
        <w:rPr>
          <w:rFonts w:ascii="Times New Roman" w:hAnsi="Times New Roman" w:cs="Times New Roman"/>
          <w:sz w:val="24"/>
          <w:szCs w:val="24"/>
        </w:rPr>
        <w:t>UoU</w:t>
      </w:r>
      <w:proofErr w:type="spellEnd"/>
      <w:r w:rsidR="00B818EF">
        <w:rPr>
          <w:rFonts w:ascii="Times New Roman" w:hAnsi="Times New Roman" w:cs="Times New Roman"/>
          <w:sz w:val="24"/>
          <w:szCs w:val="24"/>
        </w:rPr>
        <w:t xml:space="preserve"> </w:t>
      </w:r>
      <w:r w:rsidR="008972BD" w:rsidRPr="008972BD">
        <w:rPr>
          <w:rFonts w:ascii="Times New Roman" w:hAnsi="Times New Roman" w:cs="Times New Roman"/>
          <w:sz w:val="24"/>
          <w:szCs w:val="24"/>
        </w:rPr>
        <w:t>#7</w:t>
      </w:r>
      <w:r w:rsidR="00EA7BE1">
        <w:rPr>
          <w:rFonts w:ascii="Times New Roman" w:hAnsi="Times New Roman" w:cs="Times New Roman"/>
          <w:sz w:val="24"/>
          <w:szCs w:val="24"/>
        </w:rPr>
        <w:t>-115-1</w:t>
      </w:r>
      <w:r w:rsidR="00965D17" w:rsidRPr="008972BD">
        <w:rPr>
          <w:rFonts w:ascii="Times New Roman" w:hAnsi="Times New Roman" w:cs="Times New Roman"/>
          <w:sz w:val="24"/>
          <w:szCs w:val="24"/>
        </w:rPr>
        <w:t> | </w:t>
      </w:r>
      <w:sdt>
        <w:sdtPr>
          <w:rPr>
            <w:rFonts w:ascii="Times New Roman" w:hAnsi="Times New Roman" w:cs="Times New Roman"/>
            <w:sz w:val="24"/>
            <w:szCs w:val="24"/>
          </w:rPr>
          <w:alias w:val="Email:"/>
          <w:tag w:val="Email:"/>
          <w:id w:val="-391963670"/>
          <w:placeholder>
            <w:docPart w:val="B2D96474969B4381BB6CB01F680B9601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965D17" w:rsidRPr="008972BD">
            <w:rPr>
              <w:rFonts w:ascii="Times New Roman" w:hAnsi="Times New Roman" w:cs="Times New Roman"/>
              <w:sz w:val="24"/>
              <w:szCs w:val="24"/>
            </w:rPr>
            <w:t>Email</w:t>
          </w:r>
        </w:sdtContent>
      </w:sdt>
      <w:r w:rsidR="008972BD" w:rsidRPr="008972BD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EA7BE1" w:rsidRPr="001E7A5C">
          <w:rPr>
            <w:rStyle w:val="Hyperlink"/>
            <w:rFonts w:ascii="Times New Roman" w:hAnsi="Times New Roman" w:cs="Times New Roman"/>
            <w:sz w:val="24"/>
            <w:szCs w:val="24"/>
          </w:rPr>
          <w:t>ptnthao1776@gmail.com</w:t>
        </w:r>
      </w:hyperlink>
    </w:p>
    <w:p w14:paraId="590BC809" w14:textId="5CA71C6F" w:rsidR="0069244C" w:rsidRDefault="00EA7BE1" w:rsidP="002C6FA2">
      <w:pPr>
        <w:spacing w:after="0" w:line="360" w:lineRule="auto"/>
        <w:jc w:val="center"/>
        <w:rPr>
          <w:rStyle w:val="Hyperlink"/>
          <w:rFonts w:ascii="Times New Roman" w:hAnsi="Times New Roman" w:cs="Times New Roman"/>
          <w:b/>
          <w:color w:val="auto"/>
          <w:sz w:val="32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32"/>
          <w:szCs w:val="24"/>
          <w:u w:val="none"/>
        </w:rPr>
        <w:t>Homework #3</w:t>
      </w:r>
    </w:p>
    <w:p w14:paraId="32338F59" w14:textId="7265C831" w:rsidR="002C6FA2" w:rsidRDefault="00EA7BE1" w:rsidP="002C6FA2">
      <w:pPr>
        <w:spacing w:after="0" w:line="360" w:lineRule="auto"/>
        <w:jc w:val="center"/>
        <w:rPr>
          <w:rStyle w:val="Hyperlink"/>
          <w:rFonts w:ascii="Times New Roman" w:hAnsi="Times New Roman" w:cs="Times New Roman"/>
          <w:i/>
          <w:color w:val="auto"/>
          <w:sz w:val="32"/>
          <w:szCs w:val="24"/>
          <w:u w:val="none"/>
        </w:rPr>
      </w:pPr>
      <w:r>
        <w:rPr>
          <w:rStyle w:val="Hyperlink"/>
          <w:rFonts w:ascii="Times New Roman" w:hAnsi="Times New Roman" w:cs="Times New Roman"/>
          <w:i/>
          <w:color w:val="auto"/>
          <w:sz w:val="32"/>
          <w:szCs w:val="24"/>
          <w:u w:val="none"/>
        </w:rPr>
        <w:t>Mechanics and Control of Robot Manipulators</w:t>
      </w:r>
    </w:p>
    <w:p w14:paraId="2997965A" w14:textId="77777777" w:rsidR="00EA7BE1" w:rsidRDefault="00EA7BE1" w:rsidP="00EA7BE1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D69D5AB" w14:textId="318A8F31" w:rsidR="00EA7BE1" w:rsidRPr="00EA7BE1" w:rsidRDefault="00EA7BE1" w:rsidP="00EA7BE1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EA7BE1">
        <w:rPr>
          <w:rFonts w:ascii="Times New Roman" w:hAnsi="Times New Roman" w:cs="Times New Roman"/>
          <w:color w:val="auto"/>
          <w:sz w:val="26"/>
          <w:szCs w:val="26"/>
        </w:rPr>
        <w:t xml:space="preserve">Program Forward Kinematics for Puma 560 Robots using </w:t>
      </w:r>
      <w:proofErr w:type="spellStart"/>
      <w:r w:rsidRPr="00EA7BE1">
        <w:rPr>
          <w:rFonts w:ascii="Times New Roman" w:hAnsi="Times New Roman" w:cs="Times New Roman"/>
          <w:color w:val="auto"/>
          <w:sz w:val="26"/>
          <w:szCs w:val="26"/>
        </w:rPr>
        <w:t>Matlab</w:t>
      </w:r>
      <w:proofErr w:type="spellEnd"/>
      <w:r w:rsidR="007A239D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49DBA5C6" w14:textId="23B639A5" w:rsidR="00A53772" w:rsidRDefault="00EA7BE1" w:rsidP="00EA7BE1">
      <w:pPr>
        <w:spacing w:line="360" w:lineRule="auto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38D180D0" wp14:editId="3CB19622">
            <wp:extent cx="1783506" cy="2041451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2557" cy="209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269E" w14:textId="2BA41D99" w:rsidR="00EA7BE1" w:rsidRPr="007A239D" w:rsidRDefault="00EA7BE1" w:rsidP="00EA7BE1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EA7BE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Choose [a2, a3, d3, d4] as [1 0.3 0.5 1] and </w:t>
      </w:r>
      <w:r w:rsidRPr="00EA7BE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vertAlign w:val="superscript"/>
        </w:rPr>
        <w:t>6</w:t>
      </w:r>
      <w:r w:rsidRPr="00EA7BE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P</w:t>
      </w:r>
      <w:r w:rsidRPr="00EA7BE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vertAlign w:val="subscript"/>
        </w:rPr>
        <w:t xml:space="preserve">T </w:t>
      </w:r>
      <w:r w:rsidRPr="00EA7BE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= [0 0 </w:t>
      </w:r>
      <w:proofErr w:type="gramStart"/>
      <w:r w:rsidRPr="00EA7BE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0.3]</w:t>
      </w:r>
      <w:r w:rsidRPr="00EA7BE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vertAlign w:val="superscript"/>
        </w:rPr>
        <w:t>T</w:t>
      </w:r>
      <w:r w:rsidR="007A239D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.</w:t>
      </w:r>
      <w:proofErr w:type="gramEnd"/>
    </w:p>
    <w:p w14:paraId="07043F28" w14:textId="52104568" w:rsidR="00EA7BE1" w:rsidRDefault="00EA7BE1" w:rsidP="00EA7BE1">
      <w:pPr>
        <w:pStyle w:val="ListParagraph"/>
        <w:numPr>
          <w:ilvl w:val="0"/>
          <w:numId w:val="45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EA7BE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When </w:t>
      </w:r>
      <w:r>
        <w:rPr>
          <w:rStyle w:val="Hyperlink"/>
          <w:rFonts w:ascii="Calibri" w:hAnsi="Calibri" w:cs="Calibri"/>
          <w:color w:val="auto"/>
          <w:sz w:val="26"/>
          <w:szCs w:val="26"/>
          <w:u w:val="none"/>
        </w:rPr>
        <w:t>θ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vertAlign w:val="subscript"/>
        </w:rPr>
        <w:t>1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= 30</w:t>
      </w:r>
      <w:r w:rsidRPr="00EA7BE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vertAlign w:val="superscript"/>
        </w:rPr>
        <w:t>o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, </w:t>
      </w:r>
      <w:r>
        <w:rPr>
          <w:rStyle w:val="Hyperlink"/>
          <w:rFonts w:ascii="Calibri" w:hAnsi="Calibri" w:cs="Calibri"/>
          <w:color w:val="auto"/>
          <w:sz w:val="26"/>
          <w:szCs w:val="26"/>
          <w:u w:val="none"/>
        </w:rPr>
        <w:t>θ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vertAlign w:val="subscript"/>
        </w:rPr>
        <w:t>2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= 30</w:t>
      </w:r>
      <w:r w:rsidRPr="00EA7BE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vertAlign w:val="superscript"/>
        </w:rPr>
        <w:t>o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,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r>
        <w:rPr>
          <w:rStyle w:val="Hyperlink"/>
          <w:rFonts w:ascii="Calibri" w:hAnsi="Calibri" w:cs="Calibri"/>
          <w:color w:val="auto"/>
          <w:sz w:val="26"/>
          <w:szCs w:val="26"/>
          <w:u w:val="none"/>
        </w:rPr>
        <w:t>θ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vertAlign w:val="subscript"/>
        </w:rPr>
        <w:t>3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= 30</w:t>
      </w:r>
      <w:r w:rsidRPr="00EA7BE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vertAlign w:val="superscript"/>
        </w:rPr>
        <w:t>o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,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r>
        <w:rPr>
          <w:rStyle w:val="Hyperlink"/>
          <w:rFonts w:ascii="Calibri" w:hAnsi="Calibri" w:cs="Calibri"/>
          <w:color w:val="auto"/>
          <w:sz w:val="26"/>
          <w:szCs w:val="26"/>
          <w:u w:val="none"/>
        </w:rPr>
        <w:t>θ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vertAlign w:val="subscript"/>
        </w:rPr>
        <w:t>4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= 30</w:t>
      </w:r>
      <w:r w:rsidRPr="00EA7BE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vertAlign w:val="superscript"/>
        </w:rPr>
        <w:t>o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,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r>
        <w:rPr>
          <w:rStyle w:val="Hyperlink"/>
          <w:rFonts w:ascii="Calibri" w:hAnsi="Calibri" w:cs="Calibri"/>
          <w:color w:val="auto"/>
          <w:sz w:val="26"/>
          <w:szCs w:val="26"/>
          <w:u w:val="none"/>
        </w:rPr>
        <w:t>θ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vertAlign w:val="subscript"/>
        </w:rPr>
        <w:t>5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= 30</w:t>
      </w:r>
      <w:r w:rsidRPr="00EA7BE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vertAlign w:val="superscript"/>
        </w:rPr>
        <w:t>o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,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r>
        <w:rPr>
          <w:rStyle w:val="Hyperlink"/>
          <w:rFonts w:ascii="Calibri" w:hAnsi="Calibri" w:cs="Calibri"/>
          <w:color w:val="auto"/>
          <w:sz w:val="26"/>
          <w:szCs w:val="26"/>
          <w:u w:val="none"/>
        </w:rPr>
        <w:t>θ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vertAlign w:val="subscript"/>
        </w:rPr>
        <w:t>6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= 30</w:t>
      </w:r>
      <w:r w:rsidRPr="00EA7BE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vertAlign w:val="superscript"/>
        </w:rPr>
        <w:t>o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,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find </w:t>
      </w:r>
      <m:oMath>
        <m:sPre>
          <m:sPrePr>
            <m:ctrlPr>
              <w:rPr>
                <w:rStyle w:val="Hyperlink"/>
                <w:rFonts w:ascii="Cambria Math" w:hAnsi="Cambria Math" w:cs="Times New Roman"/>
                <w:i/>
                <w:color w:val="auto"/>
                <w:sz w:val="26"/>
                <w:szCs w:val="26"/>
                <w:u w:val="none"/>
              </w:rPr>
            </m:ctrlPr>
          </m:sPrePr>
          <m:sub>
            <m:r>
              <w:rPr>
                <w:rStyle w:val="Hyperlink"/>
                <w:rFonts w:ascii="Cambria Math" w:hAnsi="Cambria Math" w:cs="Times New Roman"/>
                <w:color w:val="auto"/>
                <w:sz w:val="26"/>
                <w:szCs w:val="26"/>
                <w:u w:val="none"/>
              </w:rPr>
              <m:t>T</m:t>
            </m:r>
          </m:sub>
          <m:sup>
            <m:r>
              <w:rPr>
                <w:rStyle w:val="Hyperlink"/>
                <w:rFonts w:ascii="Cambria Math" w:hAnsi="Cambria Math" w:cs="Times New Roman"/>
                <w:color w:val="auto"/>
                <w:sz w:val="26"/>
                <w:szCs w:val="26"/>
                <w:u w:val="none"/>
              </w:rPr>
              <m:t>0</m:t>
            </m:r>
          </m:sup>
          <m:e>
            <m:r>
              <w:rPr>
                <w:rStyle w:val="Hyperlink"/>
                <w:rFonts w:ascii="Cambria Math" w:hAnsi="Cambria Math" w:cs="Times New Roman"/>
                <w:color w:val="auto"/>
                <w:sz w:val="26"/>
                <w:szCs w:val="26"/>
                <w:u w:val="none"/>
              </w:rPr>
              <m:t>T</m:t>
            </m:r>
          </m:e>
        </m:sPre>
      </m:oMath>
      <w:r w:rsidR="007A239D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.</w:t>
      </w:r>
    </w:p>
    <w:p w14:paraId="0817710B" w14:textId="70596B4B" w:rsidR="00EA7BE1" w:rsidRDefault="00EA7BE1" w:rsidP="00EA7BE1">
      <w:pPr>
        <w:spacing w:line="360" w:lineRule="auto"/>
        <w:ind w:left="360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Matlab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code:</w:t>
      </w:r>
    </w:p>
    <w:p w14:paraId="4056319D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5BA184B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F42E14C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C9D13E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%DH parameter</w:t>
      </w:r>
    </w:p>
    <w:p w14:paraId="406CE694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0 -90 0 -90 90 -90] ; </w:t>
      </w:r>
      <w:r>
        <w:rPr>
          <w:rFonts w:ascii="Courier New" w:hAnsi="Courier New" w:cs="Courier New"/>
          <w:color w:val="028009"/>
          <w:sz w:val="20"/>
          <w:szCs w:val="20"/>
        </w:rPr>
        <w:t>%link twist</w:t>
      </w:r>
    </w:p>
    <w:p w14:paraId="2CD6984E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[0 0 1 0.3 0 0]; </w:t>
      </w:r>
      <w:r>
        <w:rPr>
          <w:rFonts w:ascii="Courier New" w:hAnsi="Courier New" w:cs="Courier New"/>
          <w:color w:val="028009"/>
          <w:sz w:val="20"/>
          <w:szCs w:val="20"/>
        </w:rPr>
        <w:t>%link length</w:t>
      </w:r>
    </w:p>
    <w:p w14:paraId="3F9DA853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[0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0  0.5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0 0]; </w:t>
      </w:r>
      <w:r>
        <w:rPr>
          <w:rFonts w:ascii="Courier New" w:hAnsi="Courier New" w:cs="Courier New"/>
          <w:color w:val="028009"/>
          <w:sz w:val="20"/>
          <w:szCs w:val="20"/>
        </w:rPr>
        <w:t>%link offset</w:t>
      </w:r>
    </w:p>
    <w:p w14:paraId="1E4F56A4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 = [30 30 30 30 30 30]; </w:t>
      </w:r>
      <w:r>
        <w:rPr>
          <w:rFonts w:ascii="Courier New" w:hAnsi="Courier New" w:cs="Courier New"/>
          <w:color w:val="028009"/>
          <w:sz w:val="20"/>
          <w:szCs w:val="20"/>
        </w:rPr>
        <w:t>% joint variable</w:t>
      </w:r>
    </w:p>
    <w:p w14:paraId="64BB86ED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9341887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P6_T = [0 0 0.3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E9DB222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C799F1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%Apply forward kinematics joints</w:t>
      </w:r>
    </w:p>
    <w:p w14:paraId="6E69995A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42CF3A0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1:6</w:t>
      </w:r>
    </w:p>
    <w:p w14:paraId="2B8B2A8D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(theta(n))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(theta(n)) 0 a(n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EC2C81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(alpha(n))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(theta(n))*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(alpha(n))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(alpha(n))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(alpha(n))*d(n);</w:t>
      </w:r>
    </w:p>
    <w:p w14:paraId="43741D11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(alpha(n))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(theta(n))*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(alpha(n))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(alpha(n))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(alpha(n))*d(n);</w:t>
      </w:r>
    </w:p>
    <w:p w14:paraId="588BE499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0 0 0 1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9CDB01B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[T;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2E9AC37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9807A7E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0E81CAC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43A0D7B6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T0_6 = T{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1}*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T{2}*T{3}*T{4}*T{5}*T{6}</w:t>
      </w:r>
    </w:p>
    <w:p w14:paraId="0C804A2C" w14:textId="77777777" w:rsidR="00EA7BE1" w:rsidRDefault="00EA7BE1" w:rsidP="00EA7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P0_T = T0_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P6_T</w:t>
      </w:r>
    </w:p>
    <w:p w14:paraId="30AA206D" w14:textId="554383EB" w:rsidR="00EA7BE1" w:rsidRDefault="00EA7BE1" w:rsidP="00EA7BE1">
      <w:pPr>
        <w:spacing w:line="360" w:lineRule="auto"/>
        <w:ind w:firstLine="360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EA7BE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lastRenderedPageBreak/>
        <w:t>The result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of T0_6</w:t>
      </w:r>
      <w:r w:rsidR="007A239D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.</w:t>
      </w:r>
    </w:p>
    <w:p w14:paraId="401FF75F" w14:textId="69C59A4C" w:rsidR="00EA7BE1" w:rsidRDefault="00EA7BE1" w:rsidP="00EA7BE1">
      <w:pPr>
        <w:spacing w:line="360" w:lineRule="auto"/>
        <w:ind w:firstLine="360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noProof/>
        </w:rPr>
        <w:drawing>
          <wp:inline distT="0" distB="0" distL="0" distR="0" wp14:anchorId="0B9BB4B8" wp14:editId="6F709CAE">
            <wp:extent cx="3133725" cy="1028700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3C7C" w14:textId="1A289FBF" w:rsidR="00EA7BE1" w:rsidRDefault="00EA7BE1" w:rsidP="00EA7BE1">
      <w:pPr>
        <w:spacing w:line="360" w:lineRule="auto"/>
        <w:ind w:firstLine="360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And the result of P0_T</w:t>
      </w:r>
      <w:r w:rsidR="007A239D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.</w:t>
      </w:r>
    </w:p>
    <w:p w14:paraId="31761A94" w14:textId="267E71A7" w:rsidR="00EA7BE1" w:rsidRPr="00EA7BE1" w:rsidRDefault="00EA7BE1" w:rsidP="00EA7BE1">
      <w:pPr>
        <w:spacing w:line="360" w:lineRule="auto"/>
        <w:ind w:firstLine="360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noProof/>
        </w:rPr>
        <w:drawing>
          <wp:inline distT="0" distB="0" distL="0" distR="0" wp14:anchorId="42B40CE8" wp14:editId="1060097C">
            <wp:extent cx="3105150" cy="1019175"/>
            <wp:effectExtent l="0" t="0" r="0" b="952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21A3" w14:textId="23851FE8" w:rsidR="00EA7BE1" w:rsidRDefault="00EA7BE1" w:rsidP="00EA7BE1">
      <w:pPr>
        <w:pStyle w:val="ListParagraph"/>
        <w:numPr>
          <w:ilvl w:val="0"/>
          <w:numId w:val="45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Find 8 sets of solutions from Inverse Kinematics with the </w:t>
      </w:r>
      <m:oMath>
        <m:sPre>
          <m:sPrePr>
            <m:ctrlPr>
              <w:rPr>
                <w:rStyle w:val="Hyperlink"/>
                <w:rFonts w:ascii="Cambria Math" w:hAnsi="Cambria Math" w:cs="Times New Roman"/>
                <w:i/>
                <w:color w:val="auto"/>
                <w:sz w:val="26"/>
                <w:szCs w:val="26"/>
                <w:u w:val="none"/>
              </w:rPr>
            </m:ctrlPr>
          </m:sPrePr>
          <m:sub>
            <m:r>
              <w:rPr>
                <w:rStyle w:val="Hyperlink"/>
                <w:rFonts w:ascii="Cambria Math" w:hAnsi="Cambria Math" w:cs="Times New Roman"/>
                <w:color w:val="auto"/>
                <w:sz w:val="26"/>
                <w:szCs w:val="26"/>
                <w:u w:val="none"/>
              </w:rPr>
              <m:t>T</m:t>
            </m:r>
          </m:sub>
          <m:sup>
            <m:r>
              <w:rPr>
                <w:rStyle w:val="Hyperlink"/>
                <w:rFonts w:ascii="Cambria Math" w:hAnsi="Cambria Math" w:cs="Times New Roman"/>
                <w:color w:val="auto"/>
                <w:sz w:val="26"/>
                <w:szCs w:val="26"/>
                <w:u w:val="none"/>
              </w:rPr>
              <m:t>0</m:t>
            </m:r>
          </m:sup>
          <m:e>
            <m:r>
              <w:rPr>
                <w:rStyle w:val="Hyperlink"/>
                <w:rFonts w:ascii="Cambria Math" w:hAnsi="Cambria Math" w:cs="Times New Roman"/>
                <w:color w:val="auto"/>
                <w:sz w:val="26"/>
                <w:szCs w:val="26"/>
                <w:u w:val="none"/>
              </w:rPr>
              <m:t>T</m:t>
            </m:r>
          </m:e>
        </m:sPre>
      </m:oMath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. Confirm that one of 8 solution sets is the joint angle set in a)</w:t>
      </w:r>
      <w:r w:rsidR="007A239D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.</w:t>
      </w:r>
    </w:p>
    <w:p w14:paraId="401CE91C" w14:textId="4525BFA1" w:rsidR="00EA7BE1" w:rsidRDefault="00EA7BE1" w:rsidP="00EA7BE1">
      <w:pPr>
        <w:spacing w:line="360" w:lineRule="auto"/>
        <w:ind w:left="360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Matlab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code</w:t>
      </w:r>
      <w:r w:rsidR="007A239D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.</w:t>
      </w:r>
    </w:p>
    <w:p w14:paraId="3E4B2BE4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calulate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T0_T, T06 with the code in a.</w:t>
      </w:r>
    </w:p>
    <w:p w14:paraId="64DFA46A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2B3677F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problem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b: 8 set parameter</w:t>
      </w:r>
    </w:p>
    <w:p w14:paraId="6796700A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px = T0_6(1,4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55280C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T0_6(2,4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EE03DE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T0_6(3,4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171544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T0_6(1:3,1:3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97C5B1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6,8);</w:t>
      </w:r>
    </w:p>
    <w:p w14:paraId="5187F808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4337DA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1,1:4) = atan2d(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px,py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atan2d(d(3), sqrt(px^2 + py^2 -d(3)^2));</w:t>
      </w:r>
    </w:p>
    <w:p w14:paraId="75C28414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1,5:8) = atan2d(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py,px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atan2d(d(3), sqrt(px^2 + py^2 -d(3)^2));</w:t>
      </w:r>
    </w:p>
    <w:p w14:paraId="4251E3F5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A30F09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(px^2 + py^2 + pz^2 -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2)^2 - a(3)^2 - d(3)^2 - d(4)^2)/(2*a(2));</w:t>
      </w:r>
    </w:p>
    <w:p w14:paraId="3C84AEBA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2FE2F9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3,[1,2,5,6]) = atan2d(a(3),d(4)) - atan2d(K, sqrt(a(3)^2 + d(4)^2 + K^2));</w:t>
      </w:r>
    </w:p>
    <w:p w14:paraId="4D233649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3,[3,4,7,8]) = atan2d(a(3),d(4)) - atan2d(K, -sqrt(a(3)^2 + d(4)^2 + K^2));</w:t>
      </w:r>
    </w:p>
    <w:p w14:paraId="5AE66177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35EEFE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th23 = atan2d((-a(3)-a(2)*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(3,:)))*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(1,:))*px + sind(th(1,:))*py).*(d(4)-a(2)*sind(th(3,:))),(a(2)*sind(th(3,:))-d(4))*pz+(a(3)+a(2)*cosd(th(3,:))).*(cosd(th(1,:))*px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71E5B2B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9C52BE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2,:) = th23 -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(3,:);</w:t>
      </w:r>
    </w:p>
    <w:p w14:paraId="021F1FDD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1616C8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4,:) = atan2d(-r(1,3)*sind(th(1,:))+r(2,3)*cosd(th(1,:)),-r(1,3)*cosd(th(1,:)).*cosd(th23) + r(3,3)*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(th23));</w:t>
      </w:r>
    </w:p>
    <w:p w14:paraId="0D74EB07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691307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s5 = -r(1,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(th23).*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(4,:))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(4,:))) - r(2,3)*(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(th23).*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(4,:))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(4,:))) + r(3,3)*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(th23).*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(4,:));</w:t>
      </w:r>
    </w:p>
    <w:p w14:paraId="2F0BE92F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FD6A4A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c5 = -r(1,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(th23) - r(2,3)*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(th23) - r(3,3)*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(th23);</w:t>
      </w:r>
    </w:p>
    <w:p w14:paraId="72E39E41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213B09BE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5,:) = atan2d(s5,c5);</w:t>
      </w:r>
    </w:p>
    <w:p w14:paraId="70F187AD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EEE6E3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s6 = -r(1,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(th23).*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(4,:))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(4,:))) - r(2,1)*(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(th23).*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(4,:))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(4,:))) + r(3,1)*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(th23).*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(4,:));</w:t>
      </w:r>
    </w:p>
    <w:p w14:paraId="741C9A28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52EEF0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c6 = r(1,1)*((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(th23).*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(4,:))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(4,:))).*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(5,:))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(th23).*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(5,:))) + r(2,1)*((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(th23).*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(4,:))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(4,:))).*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(5,:))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(th23).*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(5,:))) - r(3,1)*(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(th23).*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(4,:)).*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(5,:))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(th23).*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(5,:)));</w:t>
      </w:r>
    </w:p>
    <w:p w14:paraId="70A53125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5B4EFB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6,:) = atan2d(s6,c6);</w:t>
      </w:r>
    </w:p>
    <w:p w14:paraId="25F1B473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A45B45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4,[2 4 6 8])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(4,[2 4 6 8]) + pi;</w:t>
      </w:r>
    </w:p>
    <w:p w14:paraId="704E4872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5,[2 4 6 8])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(5,[2 4 6 8]);</w:t>
      </w:r>
    </w:p>
    <w:p w14:paraId="063E2A37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6,[2 4 6 8])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(6,[2 4 6 8]) + pi;</w:t>
      </w:r>
    </w:p>
    <w:p w14:paraId="19E62991" w14:textId="77777777" w:rsidR="00407150" w:rsidRDefault="00407150" w:rsidP="004071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</w:p>
    <w:p w14:paraId="43895F9F" w14:textId="77777777" w:rsidR="00EA7BE1" w:rsidRDefault="00EA7BE1" w:rsidP="00EA7BE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14:paraId="06B3234E" w14:textId="54354DBE" w:rsidR="00EA7BE1" w:rsidRDefault="00EA7BE1" w:rsidP="00EA7BE1">
      <w:pPr>
        <w:spacing w:line="360" w:lineRule="auto"/>
        <w:ind w:left="360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The result is obtained</w:t>
      </w:r>
      <w:r w:rsidR="007A239D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.</w:t>
      </w:r>
    </w:p>
    <w:p w14:paraId="65DBE549" w14:textId="78E49029" w:rsidR="00EA7BE1" w:rsidRPr="00EA7BE1" w:rsidRDefault="00407150" w:rsidP="00EA7BE1">
      <w:pPr>
        <w:spacing w:line="360" w:lineRule="auto"/>
        <w:ind w:left="360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noProof/>
        </w:rPr>
        <w:drawing>
          <wp:inline distT="0" distB="0" distL="0" distR="0" wp14:anchorId="737B741F" wp14:editId="5B6542BB">
            <wp:extent cx="6097270" cy="135699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EBBC" w14:textId="77777777" w:rsidR="00EA7BE1" w:rsidRPr="00EA7BE1" w:rsidRDefault="00EA7BE1" w:rsidP="00EA7BE1">
      <w:pPr>
        <w:spacing w:line="360" w:lineRule="auto"/>
        <w:ind w:left="360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0AFF10F9" w14:textId="77777777" w:rsidR="00A53772" w:rsidRPr="0069244C" w:rsidRDefault="00A53772" w:rsidP="0069244C">
      <w:pPr>
        <w:spacing w:line="360" w:lineRule="auto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sectPr w:rsidR="00A53772" w:rsidRPr="0069244C" w:rsidSect="009D64C8">
      <w:footerReference w:type="default" r:id="rId12"/>
      <w:pgSz w:w="11906" w:h="16838" w:code="9"/>
      <w:pgMar w:top="720" w:right="1152" w:bottom="63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E2D6" w14:textId="77777777" w:rsidR="002A1B25" w:rsidRDefault="002A1B25">
      <w:pPr>
        <w:spacing w:after="0"/>
      </w:pPr>
      <w:r>
        <w:separator/>
      </w:r>
    </w:p>
  </w:endnote>
  <w:endnote w:type="continuationSeparator" w:id="0">
    <w:p w14:paraId="75ED0EB5" w14:textId="77777777" w:rsidR="002A1B25" w:rsidRDefault="002A1B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8CB82" w14:textId="571677E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9244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B22B3" w14:textId="77777777" w:rsidR="002A1B25" w:rsidRDefault="002A1B25">
      <w:pPr>
        <w:spacing w:after="0"/>
      </w:pPr>
      <w:r>
        <w:separator/>
      </w:r>
    </w:p>
  </w:footnote>
  <w:footnote w:type="continuationSeparator" w:id="0">
    <w:p w14:paraId="12935D0A" w14:textId="77777777" w:rsidR="002A1B25" w:rsidRDefault="002A1B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4CD5885"/>
    <w:multiLevelType w:val="hybridMultilevel"/>
    <w:tmpl w:val="64BAC6E2"/>
    <w:lvl w:ilvl="0" w:tplc="E0D28F4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A370F"/>
    <w:multiLevelType w:val="hybridMultilevel"/>
    <w:tmpl w:val="055A9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B60BBE"/>
    <w:multiLevelType w:val="hybridMultilevel"/>
    <w:tmpl w:val="91F04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BA1CBB"/>
    <w:multiLevelType w:val="hybridMultilevel"/>
    <w:tmpl w:val="7F66F090"/>
    <w:lvl w:ilvl="0" w:tplc="41C8ECAE">
      <w:numFmt w:val="bullet"/>
      <w:lvlText w:val=""/>
      <w:lvlJc w:val="left"/>
      <w:pPr>
        <w:ind w:left="45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135E27BC"/>
    <w:multiLevelType w:val="hybridMultilevel"/>
    <w:tmpl w:val="A0AA0298"/>
    <w:lvl w:ilvl="0" w:tplc="202CAB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4830F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6951313"/>
    <w:multiLevelType w:val="hybridMultilevel"/>
    <w:tmpl w:val="FC76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A7224"/>
    <w:multiLevelType w:val="hybridMultilevel"/>
    <w:tmpl w:val="543ACBE6"/>
    <w:lvl w:ilvl="0" w:tplc="813E952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2D47DE"/>
    <w:multiLevelType w:val="hybridMultilevel"/>
    <w:tmpl w:val="0FFEF11E"/>
    <w:lvl w:ilvl="0" w:tplc="B64E5480">
      <w:numFmt w:val="bullet"/>
      <w:lvlText w:val="-"/>
      <w:lvlJc w:val="left"/>
      <w:pPr>
        <w:ind w:left="90" w:hanging="360"/>
      </w:pPr>
      <w:rPr>
        <w:rFonts w:ascii="Cambria" w:eastAsiaTheme="minorHAnsi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2D3E6550"/>
    <w:multiLevelType w:val="hybridMultilevel"/>
    <w:tmpl w:val="DC2AF3E8"/>
    <w:lvl w:ilvl="0" w:tplc="F476165E">
      <w:numFmt w:val="bullet"/>
      <w:lvlText w:val="-"/>
      <w:lvlJc w:val="left"/>
      <w:pPr>
        <w:ind w:left="9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70E5468"/>
    <w:multiLevelType w:val="hybridMultilevel"/>
    <w:tmpl w:val="D59A1C12"/>
    <w:lvl w:ilvl="0" w:tplc="B3E621C4">
      <w:start w:val="1"/>
      <w:numFmt w:val="bullet"/>
      <w:lvlText w:val="-"/>
      <w:lvlJc w:val="left"/>
      <w:pPr>
        <w:ind w:left="4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3BB6049C"/>
    <w:multiLevelType w:val="hybridMultilevel"/>
    <w:tmpl w:val="CE1E11CE"/>
    <w:lvl w:ilvl="0" w:tplc="92A8D4A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B63FA"/>
    <w:multiLevelType w:val="hybridMultilevel"/>
    <w:tmpl w:val="A36007FA"/>
    <w:lvl w:ilvl="0" w:tplc="DF1CE9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6284A"/>
    <w:multiLevelType w:val="hybridMultilevel"/>
    <w:tmpl w:val="BB5E8420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6" w15:restartNumberingAfterBreak="0">
    <w:nsid w:val="42667CE7"/>
    <w:multiLevelType w:val="hybridMultilevel"/>
    <w:tmpl w:val="BBCCF4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542D7"/>
    <w:multiLevelType w:val="hybridMultilevel"/>
    <w:tmpl w:val="B054FE7C"/>
    <w:lvl w:ilvl="0" w:tplc="74A2D316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8" w15:restartNumberingAfterBreak="0">
    <w:nsid w:val="4862180C"/>
    <w:multiLevelType w:val="hybridMultilevel"/>
    <w:tmpl w:val="862E392E"/>
    <w:lvl w:ilvl="0" w:tplc="66DA1D4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/>
        <w:color w:val="404040" w:themeColor="text1" w:themeTint="BF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732A5D"/>
    <w:multiLevelType w:val="hybridMultilevel"/>
    <w:tmpl w:val="F97A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FB5BFB"/>
    <w:multiLevelType w:val="hybridMultilevel"/>
    <w:tmpl w:val="D8387EBA"/>
    <w:lvl w:ilvl="0" w:tplc="2842E1C4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F112C"/>
    <w:multiLevelType w:val="hybridMultilevel"/>
    <w:tmpl w:val="568C8B30"/>
    <w:lvl w:ilvl="0" w:tplc="4A58A542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2" w15:restartNumberingAfterBreak="0">
    <w:nsid w:val="59136E69"/>
    <w:multiLevelType w:val="hybridMultilevel"/>
    <w:tmpl w:val="0696E7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D741BE"/>
    <w:multiLevelType w:val="hybridMultilevel"/>
    <w:tmpl w:val="0A945300"/>
    <w:lvl w:ilvl="0" w:tplc="54FCADF4">
      <w:start w:val="1"/>
      <w:numFmt w:val="bullet"/>
      <w:lvlText w:val="-"/>
      <w:lvlJc w:val="left"/>
      <w:pPr>
        <w:ind w:left="1152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5CFB41B4"/>
    <w:multiLevelType w:val="hybridMultilevel"/>
    <w:tmpl w:val="AEF80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07302"/>
    <w:multiLevelType w:val="hybridMultilevel"/>
    <w:tmpl w:val="877C0B92"/>
    <w:lvl w:ilvl="0" w:tplc="F476165E">
      <w:numFmt w:val="bullet"/>
      <w:lvlText w:val="-"/>
      <w:lvlJc w:val="left"/>
      <w:pPr>
        <w:ind w:left="9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62040A01"/>
    <w:multiLevelType w:val="hybridMultilevel"/>
    <w:tmpl w:val="3CD66D3C"/>
    <w:lvl w:ilvl="0" w:tplc="02B2E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2BC1D0B"/>
    <w:multiLevelType w:val="hybridMultilevel"/>
    <w:tmpl w:val="5BD69BCC"/>
    <w:lvl w:ilvl="0" w:tplc="78280912">
      <w:start w:val="1"/>
      <w:numFmt w:val="bullet"/>
      <w:lvlText w:val="-"/>
      <w:lvlJc w:val="left"/>
      <w:pPr>
        <w:ind w:left="45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 w15:restartNumberingAfterBreak="0">
    <w:nsid w:val="755F0E13"/>
    <w:multiLevelType w:val="hybridMultilevel"/>
    <w:tmpl w:val="89A27DEE"/>
    <w:lvl w:ilvl="0" w:tplc="6F4082DA">
      <w:start w:val="1"/>
      <w:numFmt w:val="bullet"/>
      <w:lvlText w:val="-"/>
      <w:lvlJc w:val="left"/>
      <w:pPr>
        <w:ind w:left="4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B3A45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C7022C0"/>
    <w:multiLevelType w:val="hybridMultilevel"/>
    <w:tmpl w:val="28D021BC"/>
    <w:lvl w:ilvl="0" w:tplc="3238F0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41"/>
  </w:num>
  <w:num w:numId="15">
    <w:abstractNumId w:val="39"/>
  </w:num>
  <w:num w:numId="16">
    <w:abstractNumId w:val="10"/>
  </w:num>
  <w:num w:numId="17">
    <w:abstractNumId w:val="16"/>
  </w:num>
  <w:num w:numId="18">
    <w:abstractNumId w:val="33"/>
  </w:num>
  <w:num w:numId="19">
    <w:abstractNumId w:val="18"/>
  </w:num>
  <w:num w:numId="20">
    <w:abstractNumId w:val="24"/>
  </w:num>
  <w:num w:numId="21">
    <w:abstractNumId w:val="30"/>
  </w:num>
  <w:num w:numId="22">
    <w:abstractNumId w:val="27"/>
  </w:num>
  <w:num w:numId="23">
    <w:abstractNumId w:val="23"/>
  </w:num>
  <w:num w:numId="24">
    <w:abstractNumId w:val="22"/>
  </w:num>
  <w:num w:numId="25">
    <w:abstractNumId w:val="40"/>
  </w:num>
  <w:num w:numId="26">
    <w:abstractNumId w:val="38"/>
  </w:num>
  <w:num w:numId="27">
    <w:abstractNumId w:val="25"/>
  </w:num>
  <w:num w:numId="28">
    <w:abstractNumId w:val="35"/>
  </w:num>
  <w:num w:numId="29">
    <w:abstractNumId w:val="20"/>
  </w:num>
  <w:num w:numId="30">
    <w:abstractNumId w:val="11"/>
  </w:num>
  <w:num w:numId="31">
    <w:abstractNumId w:val="28"/>
  </w:num>
  <w:num w:numId="32">
    <w:abstractNumId w:val="19"/>
  </w:num>
  <w:num w:numId="33">
    <w:abstractNumId w:val="31"/>
  </w:num>
  <w:num w:numId="34">
    <w:abstractNumId w:val="37"/>
  </w:num>
  <w:num w:numId="35">
    <w:abstractNumId w:val="42"/>
  </w:num>
  <w:num w:numId="36">
    <w:abstractNumId w:val="14"/>
  </w:num>
  <w:num w:numId="37">
    <w:abstractNumId w:val="26"/>
  </w:num>
  <w:num w:numId="38">
    <w:abstractNumId w:val="32"/>
  </w:num>
  <w:num w:numId="39">
    <w:abstractNumId w:val="36"/>
  </w:num>
  <w:num w:numId="40">
    <w:abstractNumId w:val="34"/>
  </w:num>
  <w:num w:numId="41">
    <w:abstractNumId w:val="15"/>
  </w:num>
  <w:num w:numId="42">
    <w:abstractNumId w:val="12"/>
  </w:num>
  <w:num w:numId="43">
    <w:abstractNumId w:val="17"/>
  </w:num>
  <w:num w:numId="44">
    <w:abstractNumId w:val="29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MzI1sbQ0tDA2NDVU0lEKTi0uzszPAykwMagFAAZI4DEtAAAA"/>
  </w:docVars>
  <w:rsids>
    <w:rsidRoot w:val="008972BD"/>
    <w:rsid w:val="000262A1"/>
    <w:rsid w:val="00052DFD"/>
    <w:rsid w:val="00073245"/>
    <w:rsid w:val="000944F0"/>
    <w:rsid w:val="000A7F0E"/>
    <w:rsid w:val="000D2B25"/>
    <w:rsid w:val="000D3403"/>
    <w:rsid w:val="000D5AB1"/>
    <w:rsid w:val="000D7BEF"/>
    <w:rsid w:val="000E73B0"/>
    <w:rsid w:val="00100BEB"/>
    <w:rsid w:val="001171D1"/>
    <w:rsid w:val="00153CF3"/>
    <w:rsid w:val="001575C5"/>
    <w:rsid w:val="00167440"/>
    <w:rsid w:val="00177FCC"/>
    <w:rsid w:val="001E1F4C"/>
    <w:rsid w:val="001F140D"/>
    <w:rsid w:val="002045EB"/>
    <w:rsid w:val="00240633"/>
    <w:rsid w:val="00247257"/>
    <w:rsid w:val="00271269"/>
    <w:rsid w:val="0027595E"/>
    <w:rsid w:val="0028636A"/>
    <w:rsid w:val="00293B83"/>
    <w:rsid w:val="002A1B25"/>
    <w:rsid w:val="002A4A6A"/>
    <w:rsid w:val="002A594A"/>
    <w:rsid w:val="002C02C0"/>
    <w:rsid w:val="002C6FA2"/>
    <w:rsid w:val="002D775E"/>
    <w:rsid w:val="002D7950"/>
    <w:rsid w:val="002D7FD3"/>
    <w:rsid w:val="00302A2C"/>
    <w:rsid w:val="00310050"/>
    <w:rsid w:val="00311FA3"/>
    <w:rsid w:val="00320CDE"/>
    <w:rsid w:val="0032697E"/>
    <w:rsid w:val="00340736"/>
    <w:rsid w:val="00381669"/>
    <w:rsid w:val="003877CA"/>
    <w:rsid w:val="00390940"/>
    <w:rsid w:val="00395AEB"/>
    <w:rsid w:val="003C3D9A"/>
    <w:rsid w:val="003F1F5A"/>
    <w:rsid w:val="003F2B1C"/>
    <w:rsid w:val="00407150"/>
    <w:rsid w:val="00425ABD"/>
    <w:rsid w:val="00444E74"/>
    <w:rsid w:val="004624B9"/>
    <w:rsid w:val="00464293"/>
    <w:rsid w:val="00467821"/>
    <w:rsid w:val="00472F75"/>
    <w:rsid w:val="00482795"/>
    <w:rsid w:val="0049244E"/>
    <w:rsid w:val="00496CFB"/>
    <w:rsid w:val="004A1D23"/>
    <w:rsid w:val="004B59C7"/>
    <w:rsid w:val="004D30BE"/>
    <w:rsid w:val="004D5723"/>
    <w:rsid w:val="004E115B"/>
    <w:rsid w:val="004E16A7"/>
    <w:rsid w:val="004F5AA1"/>
    <w:rsid w:val="00510AB7"/>
    <w:rsid w:val="00515708"/>
    <w:rsid w:val="0052105A"/>
    <w:rsid w:val="005506D9"/>
    <w:rsid w:val="005512B8"/>
    <w:rsid w:val="0055393A"/>
    <w:rsid w:val="00564F73"/>
    <w:rsid w:val="005A31AD"/>
    <w:rsid w:val="005E768B"/>
    <w:rsid w:val="006165A4"/>
    <w:rsid w:val="00622B86"/>
    <w:rsid w:val="006255C0"/>
    <w:rsid w:val="00632C1E"/>
    <w:rsid w:val="00640044"/>
    <w:rsid w:val="00651955"/>
    <w:rsid w:val="00673C35"/>
    <w:rsid w:val="006864BB"/>
    <w:rsid w:val="0069244C"/>
    <w:rsid w:val="006953CC"/>
    <w:rsid w:val="006A3CE7"/>
    <w:rsid w:val="006D6F39"/>
    <w:rsid w:val="006E52EE"/>
    <w:rsid w:val="006E741B"/>
    <w:rsid w:val="00704844"/>
    <w:rsid w:val="0071530E"/>
    <w:rsid w:val="007219FA"/>
    <w:rsid w:val="00735DC9"/>
    <w:rsid w:val="00746DD7"/>
    <w:rsid w:val="00754FA7"/>
    <w:rsid w:val="00762EC1"/>
    <w:rsid w:val="0076387D"/>
    <w:rsid w:val="00797F7E"/>
    <w:rsid w:val="007A239D"/>
    <w:rsid w:val="007C1367"/>
    <w:rsid w:val="007C3D7A"/>
    <w:rsid w:val="007D631D"/>
    <w:rsid w:val="00802EFA"/>
    <w:rsid w:val="00803586"/>
    <w:rsid w:val="008112EF"/>
    <w:rsid w:val="008141D0"/>
    <w:rsid w:val="00826538"/>
    <w:rsid w:val="00830D5C"/>
    <w:rsid w:val="008601EB"/>
    <w:rsid w:val="008972BD"/>
    <w:rsid w:val="008B14DA"/>
    <w:rsid w:val="008D5F8E"/>
    <w:rsid w:val="008F15C5"/>
    <w:rsid w:val="008F4A30"/>
    <w:rsid w:val="00923704"/>
    <w:rsid w:val="00935A6C"/>
    <w:rsid w:val="00941589"/>
    <w:rsid w:val="00965AA2"/>
    <w:rsid w:val="00965D17"/>
    <w:rsid w:val="009761AF"/>
    <w:rsid w:val="00985611"/>
    <w:rsid w:val="00985B31"/>
    <w:rsid w:val="009D64C8"/>
    <w:rsid w:val="00A07051"/>
    <w:rsid w:val="00A12AF3"/>
    <w:rsid w:val="00A27383"/>
    <w:rsid w:val="00A4752F"/>
    <w:rsid w:val="00A51AA6"/>
    <w:rsid w:val="00A53772"/>
    <w:rsid w:val="00A670EB"/>
    <w:rsid w:val="00A71E05"/>
    <w:rsid w:val="00A732FA"/>
    <w:rsid w:val="00A736B0"/>
    <w:rsid w:val="00AB0F53"/>
    <w:rsid w:val="00AB5011"/>
    <w:rsid w:val="00AC023D"/>
    <w:rsid w:val="00AF3BE9"/>
    <w:rsid w:val="00AF4D2B"/>
    <w:rsid w:val="00AF6F86"/>
    <w:rsid w:val="00B11A6D"/>
    <w:rsid w:val="00B623FC"/>
    <w:rsid w:val="00B63E9B"/>
    <w:rsid w:val="00B75225"/>
    <w:rsid w:val="00B818EF"/>
    <w:rsid w:val="00B82875"/>
    <w:rsid w:val="00BB4307"/>
    <w:rsid w:val="00C07C32"/>
    <w:rsid w:val="00C21A62"/>
    <w:rsid w:val="00C3135A"/>
    <w:rsid w:val="00C832EF"/>
    <w:rsid w:val="00C83E3C"/>
    <w:rsid w:val="00C90E37"/>
    <w:rsid w:val="00CA1069"/>
    <w:rsid w:val="00CA3D0E"/>
    <w:rsid w:val="00CB2257"/>
    <w:rsid w:val="00CC28ED"/>
    <w:rsid w:val="00CC3DC0"/>
    <w:rsid w:val="00D01184"/>
    <w:rsid w:val="00D02A74"/>
    <w:rsid w:val="00D51F60"/>
    <w:rsid w:val="00D52BA3"/>
    <w:rsid w:val="00D84A06"/>
    <w:rsid w:val="00D852C7"/>
    <w:rsid w:val="00D905F1"/>
    <w:rsid w:val="00D9472E"/>
    <w:rsid w:val="00DB163C"/>
    <w:rsid w:val="00DC21AB"/>
    <w:rsid w:val="00DD49DD"/>
    <w:rsid w:val="00DF56DD"/>
    <w:rsid w:val="00E26F03"/>
    <w:rsid w:val="00E41384"/>
    <w:rsid w:val="00E452ED"/>
    <w:rsid w:val="00E4792F"/>
    <w:rsid w:val="00E5470D"/>
    <w:rsid w:val="00E62777"/>
    <w:rsid w:val="00E7592C"/>
    <w:rsid w:val="00EA7BE1"/>
    <w:rsid w:val="00EB7E8C"/>
    <w:rsid w:val="00ED3C36"/>
    <w:rsid w:val="00EE4ACF"/>
    <w:rsid w:val="00EF1856"/>
    <w:rsid w:val="00F069A6"/>
    <w:rsid w:val="00F100F1"/>
    <w:rsid w:val="00F105AF"/>
    <w:rsid w:val="00F13506"/>
    <w:rsid w:val="00F30FE8"/>
    <w:rsid w:val="00F42851"/>
    <w:rsid w:val="00F70A75"/>
    <w:rsid w:val="00F76682"/>
    <w:rsid w:val="00FB0C57"/>
    <w:rsid w:val="00FB6B8D"/>
    <w:rsid w:val="00FD5F6C"/>
    <w:rsid w:val="00FF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0ACA"/>
  <w15:chartTrackingRefBased/>
  <w15:docId w15:val="{51005A7C-552A-4165-8381-653C062C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8972B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8972BD"/>
    <w:pPr>
      <w:ind w:left="720"/>
      <w:contextualSpacing/>
    </w:pPr>
  </w:style>
  <w:style w:type="character" w:customStyle="1" w:styleId="hvr">
    <w:name w:val="hvr"/>
    <w:basedOn w:val="DefaultParagraphFont"/>
    <w:rsid w:val="00640044"/>
  </w:style>
  <w:style w:type="table" w:styleId="TableGrid">
    <w:name w:val="Table Grid"/>
    <w:basedOn w:val="TableNormal"/>
    <w:uiPriority w:val="39"/>
    <w:rsid w:val="004624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624B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DB163C"/>
    <w:pPr>
      <w:spacing w:after="0"/>
    </w:pPr>
    <w:rPr>
      <w:rFonts w:ascii="Gulim" w:eastAsia="Gulim" w:hAnsi="Gulim" w:cs="Gulim"/>
      <w:color w:val="auto"/>
      <w:sz w:val="24"/>
      <w:szCs w:val="24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EA7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5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0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61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tnthao1776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n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D96474969B4381BB6CB01F680B9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82273-54F2-4CA4-BC43-A9A5575869DF}"/>
      </w:docPartPr>
      <w:docPartBody>
        <w:p w:rsidR="00B421DC" w:rsidRDefault="0060346D">
          <w:pPr>
            <w:pStyle w:val="B2D96474969B4381BB6CB01F680B9601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46D"/>
    <w:rsid w:val="00003C50"/>
    <w:rsid w:val="00007A21"/>
    <w:rsid w:val="00031A86"/>
    <w:rsid w:val="00120BEA"/>
    <w:rsid w:val="00121DCA"/>
    <w:rsid w:val="00123463"/>
    <w:rsid w:val="001864BC"/>
    <w:rsid w:val="0018684C"/>
    <w:rsid w:val="001C209C"/>
    <w:rsid w:val="0023262D"/>
    <w:rsid w:val="00284147"/>
    <w:rsid w:val="00286670"/>
    <w:rsid w:val="0033350D"/>
    <w:rsid w:val="00474F74"/>
    <w:rsid w:val="00486D55"/>
    <w:rsid w:val="004A15B9"/>
    <w:rsid w:val="004C3F8C"/>
    <w:rsid w:val="0050372F"/>
    <w:rsid w:val="00561EFF"/>
    <w:rsid w:val="00597807"/>
    <w:rsid w:val="0060346D"/>
    <w:rsid w:val="006667F8"/>
    <w:rsid w:val="006F74B7"/>
    <w:rsid w:val="00716D85"/>
    <w:rsid w:val="007730B3"/>
    <w:rsid w:val="007E456F"/>
    <w:rsid w:val="00816F7C"/>
    <w:rsid w:val="0082339C"/>
    <w:rsid w:val="00937A8E"/>
    <w:rsid w:val="00944CF6"/>
    <w:rsid w:val="00996DBC"/>
    <w:rsid w:val="00A02DF5"/>
    <w:rsid w:val="00A728D0"/>
    <w:rsid w:val="00B421DC"/>
    <w:rsid w:val="00C579CC"/>
    <w:rsid w:val="00C6668D"/>
    <w:rsid w:val="00CA549E"/>
    <w:rsid w:val="00D10F23"/>
    <w:rsid w:val="00D332C8"/>
    <w:rsid w:val="00DF429E"/>
    <w:rsid w:val="00E3596D"/>
    <w:rsid w:val="00FB656B"/>
    <w:rsid w:val="00FD58E5"/>
    <w:rsid w:val="00FE24FC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96474969B4381BB6CB01F680B9601">
    <w:name w:val="B2D96474969B4381BB6CB01F680B9601"/>
  </w:style>
  <w:style w:type="character" w:styleId="PlaceholderText">
    <w:name w:val="Placeholder Text"/>
    <w:basedOn w:val="DefaultParagraphFont"/>
    <w:uiPriority w:val="99"/>
    <w:semiHidden/>
    <w:rsid w:val="00031A86"/>
    <w:rPr>
      <w:color w:val="3B3838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1171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</dc:creator>
  <cp:keywords/>
  <dc:description/>
  <cp:lastModifiedBy>팜 티 응옥 타오</cp:lastModifiedBy>
  <cp:revision>5</cp:revision>
  <cp:lastPrinted>2019-02-25T15:55:00Z</cp:lastPrinted>
  <dcterms:created xsi:type="dcterms:W3CDTF">2021-10-25T05:19:00Z</dcterms:created>
  <dcterms:modified xsi:type="dcterms:W3CDTF">2021-10-27T10:27:00Z</dcterms:modified>
</cp:coreProperties>
</file>